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DA10E" w14:textId="64B46706" w:rsidR="00990EAC" w:rsidRPr="00C917E2" w:rsidRDefault="00990EAC" w:rsidP="00277614">
      <w:pPr>
        <w:ind w:left="2126"/>
        <w:rPr>
          <w:noProof/>
          <w:lang w:val="en-US"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43752F" w14:paraId="171EF3DA" w14:textId="77777777" w:rsidTr="000A5DB3">
        <w:tc>
          <w:tcPr>
            <w:tcW w:w="4820" w:type="dxa"/>
          </w:tcPr>
          <w:p w14:paraId="78A88FFE" w14:textId="1DA55DA7" w:rsidR="0043752F" w:rsidRPr="00646136" w:rsidRDefault="0043752F" w:rsidP="00A6518F">
            <w:pPr>
              <w:ind w:firstLine="0"/>
            </w:pPr>
          </w:p>
        </w:tc>
        <w:tc>
          <w:tcPr>
            <w:tcW w:w="1163" w:type="dxa"/>
          </w:tcPr>
          <w:p w14:paraId="75A8F17D" w14:textId="77777777" w:rsidR="0043752F" w:rsidRPr="00646136" w:rsidRDefault="0043752F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6C069AAB" w:rsidR="0043752F" w:rsidRPr="00646136" w:rsidRDefault="0043752F" w:rsidP="00A6518F">
            <w:pPr>
              <w:ind w:firstLine="0"/>
            </w:pPr>
          </w:p>
        </w:tc>
      </w:tr>
      <w:tr w:rsidR="000A5DB3" w14:paraId="5E6DFF59" w14:textId="77777777" w:rsidTr="0074612A">
        <w:tblPrEx>
          <w:jc w:val="right"/>
        </w:tblPrEx>
        <w:trPr>
          <w:gridAfter w:val="1"/>
          <w:wAfter w:w="4189" w:type="dxa"/>
          <w:jc w:val="right"/>
        </w:trPr>
        <w:tc>
          <w:tcPr>
            <w:tcW w:w="4820" w:type="dxa"/>
          </w:tcPr>
          <w:p w14:paraId="617C17ED" w14:textId="77777777" w:rsidR="000A5DB3" w:rsidRDefault="000A5DB3" w:rsidP="00C434F5">
            <w:pPr>
              <w:widowControl w:val="0"/>
              <w:ind w:firstLine="0"/>
            </w:pPr>
          </w:p>
        </w:tc>
        <w:tc>
          <w:tcPr>
            <w:tcW w:w="1163" w:type="dxa"/>
          </w:tcPr>
          <w:p w14:paraId="70AED050" w14:textId="77777777" w:rsidR="000A5DB3" w:rsidRDefault="000A5DB3" w:rsidP="00C434F5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0A5DB3" w14:paraId="4FEEC078" w14:textId="77777777" w:rsidTr="0074612A">
        <w:tblPrEx>
          <w:jc w:val="right"/>
        </w:tblPrEx>
        <w:trPr>
          <w:gridAfter w:val="1"/>
          <w:wAfter w:w="4189" w:type="dxa"/>
          <w:trHeight w:val="2047"/>
          <w:jc w:val="right"/>
        </w:trPr>
        <w:tc>
          <w:tcPr>
            <w:tcW w:w="4820" w:type="dxa"/>
          </w:tcPr>
          <w:p w14:paraId="3CE9D75E" w14:textId="77777777" w:rsidR="000A5DB3" w:rsidRDefault="000A5DB3" w:rsidP="00C434F5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71F80969" w14:textId="77777777" w:rsidR="000A5DB3" w:rsidRDefault="000A5DB3" w:rsidP="00C434F5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</w:tbl>
    <w:p w14:paraId="155A9F07" w14:textId="77777777" w:rsidR="00C434F5" w:rsidRPr="000A5DB3" w:rsidRDefault="00C434F5" w:rsidP="00C434F5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50938471" w14:textId="77777777" w:rsidR="00C434F5" w:rsidRDefault="00C434F5" w:rsidP="00C434F5">
      <w:pPr>
        <w:ind w:firstLine="0"/>
        <w:jc w:val="center"/>
      </w:pPr>
      <w:r>
        <w:t>на разработку</w:t>
      </w:r>
    </w:p>
    <w:p w14:paraId="464CC608" w14:textId="39825F61" w:rsidR="00C434F5" w:rsidRDefault="00C434F5" w:rsidP="00C434F5">
      <w:pPr>
        <w:ind w:firstLine="0"/>
        <w:jc w:val="center"/>
      </w:pPr>
      <w:r>
        <w:t>____</w:t>
      </w:r>
      <w:r w:rsidRPr="00C434F5">
        <w:rPr>
          <w:rStyle w:val="normaltextrun"/>
          <w:color w:val="000000"/>
          <w:u w:val="single"/>
          <w:shd w:val="clear" w:color="auto" w:fill="FFFFFF"/>
        </w:rPr>
        <w:t xml:space="preserve">Информационной системы для </w:t>
      </w:r>
      <w:r w:rsidR="0074612A">
        <w:rPr>
          <w:rStyle w:val="normaltextrun"/>
          <w:color w:val="000000"/>
          <w:u w:val="single"/>
          <w:shd w:val="clear" w:color="auto" w:fill="FFFFFF"/>
        </w:rPr>
        <w:t>распределения заявок по ремонту в общежитии</w:t>
      </w:r>
      <w:r w:rsidR="0074612A">
        <w:t>____</w:t>
      </w:r>
    </w:p>
    <w:p w14:paraId="0A55F8BA" w14:textId="77777777" w:rsidR="00C434F5" w:rsidRDefault="00C434F5" w:rsidP="00C434F5"/>
    <w:p w14:paraId="1F33A68D" w14:textId="77777777" w:rsidR="00C434F5" w:rsidRDefault="00C434F5" w:rsidP="00C434F5"/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C434F5" w14:paraId="5D224D5A" w14:textId="77777777" w:rsidTr="0074612A">
        <w:tc>
          <w:tcPr>
            <w:tcW w:w="4820" w:type="dxa"/>
          </w:tcPr>
          <w:p w14:paraId="1B8944CB" w14:textId="77777777" w:rsidR="00C434F5" w:rsidRDefault="00C434F5" w:rsidP="00C434F5">
            <w:pPr>
              <w:widowControl w:val="0"/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7C20E3DA" w14:textId="77777777" w:rsidR="00C434F5" w:rsidRDefault="00C434F5" w:rsidP="00C434F5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14D226AC" w14:textId="77777777" w:rsidR="00C434F5" w:rsidRDefault="00C434F5" w:rsidP="00C434F5">
            <w:pPr>
              <w:widowControl w:val="0"/>
              <w:ind w:firstLine="0"/>
            </w:pPr>
            <w:r>
              <w:t>СОГЛАСОВАНО</w:t>
            </w:r>
          </w:p>
        </w:tc>
      </w:tr>
      <w:tr w:rsidR="00C434F5" w14:paraId="5CBF73E9" w14:textId="77777777" w:rsidTr="0074612A">
        <w:trPr>
          <w:trHeight w:val="1713"/>
        </w:trPr>
        <w:tc>
          <w:tcPr>
            <w:tcW w:w="4820" w:type="dxa"/>
          </w:tcPr>
          <w:p w14:paraId="07FE70BB" w14:textId="77777777" w:rsidR="00C434F5" w:rsidRDefault="00C434F5" w:rsidP="00C434F5">
            <w:pPr>
              <w:widowControl w:val="0"/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47377326" w14:textId="3F6BCAA9" w:rsidR="00C434F5" w:rsidRDefault="00C434F5" w:rsidP="00C434F5">
            <w:pPr>
              <w:widowControl w:val="0"/>
              <w:ind w:firstLine="0"/>
            </w:pPr>
            <w:r>
              <w:t>________________ Седов П.А.</w:t>
            </w:r>
          </w:p>
          <w:p w14:paraId="35496201" w14:textId="77777777" w:rsidR="00C434F5" w:rsidRDefault="00C434F5" w:rsidP="00C434F5">
            <w:pPr>
              <w:widowControl w:val="0"/>
              <w:ind w:firstLine="0"/>
            </w:pPr>
            <w:r>
              <w:t>«____» _____________ 20__ г.</w:t>
            </w:r>
          </w:p>
          <w:p w14:paraId="5B419B1A" w14:textId="77777777" w:rsidR="00C434F5" w:rsidRDefault="00C434F5" w:rsidP="00C434F5">
            <w:pPr>
              <w:widowControl w:val="0"/>
              <w:ind w:firstLine="0"/>
            </w:pPr>
            <w:r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7EE80D02" w14:textId="77777777" w:rsidR="00C434F5" w:rsidRDefault="00C434F5" w:rsidP="00C434F5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2747FA64" w14:textId="2355678E" w:rsidR="00C434F5" w:rsidRDefault="00C434F5" w:rsidP="00C434F5">
            <w:pPr>
              <w:widowControl w:val="0"/>
              <w:ind w:firstLine="0"/>
            </w:pPr>
            <w:r>
              <w:t xml:space="preserve">Преподаватель </w:t>
            </w:r>
            <w:r w:rsidR="000A5DB3">
              <w:t>по учебной практике</w:t>
            </w:r>
          </w:p>
          <w:p w14:paraId="0F5DA121" w14:textId="721A6D29" w:rsidR="00C434F5" w:rsidRDefault="00C434F5" w:rsidP="00C434F5">
            <w:pPr>
              <w:widowControl w:val="0"/>
              <w:ind w:firstLine="0"/>
            </w:pPr>
            <w:r>
              <w:t xml:space="preserve">________________ </w:t>
            </w:r>
            <w:proofErr w:type="spellStart"/>
            <w:r w:rsidR="000A5DB3">
              <w:rPr>
                <w:rStyle w:val="normaltextrun"/>
                <w:color w:val="000000"/>
                <w:shd w:val="clear" w:color="auto" w:fill="FFFFFF"/>
              </w:rPr>
              <w:t>Долженкова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 w:rsidR="000A5DB3">
              <w:rPr>
                <w:rStyle w:val="normaltextrun"/>
                <w:color w:val="000000"/>
                <w:shd w:val="clear" w:color="auto" w:fill="FFFFFF"/>
              </w:rPr>
              <w:t>М</w:t>
            </w:r>
            <w:r w:rsidR="000A5DB3">
              <w:t>.Л</w:t>
            </w:r>
            <w:r>
              <w:t>.</w:t>
            </w:r>
          </w:p>
          <w:p w14:paraId="15FB1774" w14:textId="77777777" w:rsidR="00C434F5" w:rsidRDefault="00C434F5" w:rsidP="00C434F5">
            <w:pPr>
              <w:widowControl w:val="0"/>
              <w:ind w:firstLine="0"/>
            </w:pPr>
            <w:r>
              <w:t>«____» _____________ 20__ г.</w:t>
            </w:r>
          </w:p>
        </w:tc>
      </w:tr>
      <w:tr w:rsidR="000A5DB3" w14:paraId="3553D5ED" w14:textId="77777777" w:rsidTr="0074612A">
        <w:trPr>
          <w:gridAfter w:val="1"/>
          <w:wAfter w:w="4218" w:type="dxa"/>
          <w:trHeight w:val="420"/>
        </w:trPr>
        <w:tc>
          <w:tcPr>
            <w:tcW w:w="4820" w:type="dxa"/>
          </w:tcPr>
          <w:p w14:paraId="37CEA961" w14:textId="6038B68B" w:rsidR="000A5DB3" w:rsidRDefault="000A5DB3" w:rsidP="000A5DB3">
            <w:pPr>
              <w:widowControl w:val="0"/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0E44D21F" w14:textId="77777777" w:rsidR="000A5DB3" w:rsidRDefault="000A5DB3" w:rsidP="000A5DB3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0A5DB3" w14:paraId="6A155D5B" w14:textId="77777777" w:rsidTr="0074612A">
        <w:trPr>
          <w:gridAfter w:val="1"/>
          <w:wAfter w:w="4218" w:type="dxa"/>
          <w:trHeight w:val="1713"/>
        </w:trPr>
        <w:tc>
          <w:tcPr>
            <w:tcW w:w="4820" w:type="dxa"/>
          </w:tcPr>
          <w:p w14:paraId="7ABFDDA4" w14:textId="77777777" w:rsidR="000A5DB3" w:rsidRDefault="000A5DB3" w:rsidP="000A5DB3">
            <w:pPr>
              <w:widowControl w:val="0"/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2DA6D30B" w14:textId="7E40D308" w:rsidR="000A5DB3" w:rsidRDefault="000A5DB3" w:rsidP="000A5DB3">
            <w:pPr>
              <w:widowControl w:val="0"/>
              <w:ind w:firstLine="0"/>
            </w:pPr>
            <w:r>
              <w:t>________________ Огородников М.Д.</w:t>
            </w:r>
          </w:p>
          <w:p w14:paraId="73FB0736" w14:textId="77777777" w:rsidR="000A5DB3" w:rsidRDefault="000A5DB3" w:rsidP="000A5DB3">
            <w:pPr>
              <w:widowControl w:val="0"/>
              <w:ind w:firstLine="0"/>
            </w:pPr>
            <w:r>
              <w:t>«____» _____________ 20__ г.</w:t>
            </w:r>
          </w:p>
          <w:p w14:paraId="6C42BF29" w14:textId="0050A7FE" w:rsidR="000A5DB3" w:rsidRDefault="000A5DB3" w:rsidP="000A5DB3">
            <w:pPr>
              <w:widowControl w:val="0"/>
              <w:ind w:firstLine="0"/>
            </w:pPr>
            <w:r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57AC79F9" w14:textId="77777777" w:rsidR="000A5DB3" w:rsidRDefault="000A5DB3" w:rsidP="000A5DB3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0A5DB3" w14:paraId="3C42C2A4" w14:textId="77777777" w:rsidTr="0074612A">
        <w:trPr>
          <w:gridAfter w:val="1"/>
          <w:wAfter w:w="4218" w:type="dxa"/>
          <w:trHeight w:val="420"/>
        </w:trPr>
        <w:tc>
          <w:tcPr>
            <w:tcW w:w="4820" w:type="dxa"/>
          </w:tcPr>
          <w:p w14:paraId="50AB4F56" w14:textId="77777777" w:rsidR="000A5DB3" w:rsidRDefault="000A5DB3" w:rsidP="000A5DB3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570F89EE" w14:textId="77777777" w:rsidR="000A5DB3" w:rsidRDefault="000A5DB3" w:rsidP="000A5DB3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0A5DB3" w14:paraId="0CD0A9E3" w14:textId="77777777" w:rsidTr="00C917E2">
        <w:trPr>
          <w:gridAfter w:val="1"/>
          <w:wAfter w:w="4218" w:type="dxa"/>
          <w:trHeight w:val="1713"/>
        </w:trPr>
        <w:tc>
          <w:tcPr>
            <w:tcW w:w="4820" w:type="dxa"/>
            <w:shd w:val="clear" w:color="auto" w:fill="FFFFFF" w:themeFill="background1"/>
          </w:tcPr>
          <w:p w14:paraId="6831E9F6" w14:textId="77777777" w:rsidR="000A5DB3" w:rsidRDefault="000A5DB3" w:rsidP="000A5DB3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5DE98125" w14:textId="77777777" w:rsidR="000A5DB3" w:rsidRDefault="000A5DB3" w:rsidP="000A5DB3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</w:tbl>
    <w:p w14:paraId="3C1216F2" w14:textId="77777777" w:rsidR="00C434F5" w:rsidRDefault="00C434F5" w:rsidP="00C434F5"/>
    <w:p w14:paraId="1D072592" w14:textId="77777777" w:rsidR="00C434F5" w:rsidRDefault="00C434F5" w:rsidP="00C434F5"/>
    <w:p w14:paraId="36391BD8" w14:textId="08181B40" w:rsidR="00C434F5" w:rsidRDefault="0074612A" w:rsidP="00C434F5">
      <w:pPr>
        <w:ind w:firstLine="0"/>
        <w:jc w:val="center"/>
      </w:pPr>
      <w:r>
        <w:t>2024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24601813" w14:textId="6DFCBE7B" w:rsidR="00CA6FBB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63304" w:history="1">
            <w:r w:rsidR="00CA6FBB" w:rsidRPr="00660CAA">
              <w:rPr>
                <w:rStyle w:val="a6"/>
              </w:rPr>
              <w:t>1</w:t>
            </w:r>
            <w:r w:rsidR="00CA6FB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A6FBB" w:rsidRPr="00660CAA">
              <w:rPr>
                <w:rStyle w:val="a6"/>
              </w:rPr>
              <w:t>Общие положения</w:t>
            </w:r>
            <w:r w:rsidR="00CA6FBB">
              <w:rPr>
                <w:webHidden/>
              </w:rPr>
              <w:tab/>
            </w:r>
            <w:r w:rsidR="00CA6FBB">
              <w:rPr>
                <w:webHidden/>
              </w:rPr>
              <w:fldChar w:fldCharType="begin"/>
            </w:r>
            <w:r w:rsidR="00CA6FBB">
              <w:rPr>
                <w:webHidden/>
              </w:rPr>
              <w:instrText xml:space="preserve"> PAGEREF _Toc182563304 \h </w:instrText>
            </w:r>
            <w:r w:rsidR="00CA6FBB">
              <w:rPr>
                <w:webHidden/>
              </w:rPr>
            </w:r>
            <w:r w:rsidR="00CA6FBB">
              <w:rPr>
                <w:webHidden/>
              </w:rPr>
              <w:fldChar w:fldCharType="separate"/>
            </w:r>
            <w:r w:rsidR="00CA6FBB">
              <w:rPr>
                <w:webHidden/>
              </w:rPr>
              <w:t>3</w:t>
            </w:r>
            <w:r w:rsidR="00CA6FBB">
              <w:rPr>
                <w:webHidden/>
              </w:rPr>
              <w:fldChar w:fldCharType="end"/>
            </w:r>
          </w:hyperlink>
        </w:p>
        <w:p w14:paraId="1588675F" w14:textId="5C43077D" w:rsidR="00CA6FBB" w:rsidRDefault="00CA6FB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05" w:history="1">
            <w:r w:rsidRPr="00660CA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F27284" w14:textId="70D9646D" w:rsidR="00CA6FBB" w:rsidRDefault="00CA6FB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06" w:history="1">
            <w:r w:rsidRPr="00660CA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Наименование организации-заказчика и организаций-участников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2004F9" w14:textId="589716A0" w:rsidR="00CA6FBB" w:rsidRDefault="00CA6FB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07" w:history="1">
            <w:r w:rsidRPr="00660CA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Перечень документов на основе которых создается система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6BA830" w14:textId="743E99F9" w:rsidR="00CA6FBB" w:rsidRDefault="00CA6FB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08" w:history="1">
            <w:r w:rsidRPr="00660CA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Плановые сроки начала и окончания работы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200A48" w14:textId="113864AE" w:rsidR="00CA6FBB" w:rsidRDefault="00CA6FB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09" w:history="1">
            <w:r w:rsidRPr="00660CA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376BFD" w14:textId="0E3B6B47" w:rsidR="00CA6FBB" w:rsidRDefault="00CA6FB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10" w:history="1">
            <w:r w:rsidRPr="00660CA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3677E4" w14:textId="49B8BD81" w:rsidR="00CA6FBB" w:rsidRDefault="00CA6FB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11" w:history="1">
            <w:r w:rsidRPr="00660CA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Определения, 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A23B65" w14:textId="296AFE58" w:rsidR="00CA6FBB" w:rsidRDefault="00CA6FB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12" w:history="1">
            <w:r w:rsidRPr="00660CAA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CD7C2A" w14:textId="666045CD" w:rsidR="00CA6FBB" w:rsidRDefault="00CA6FB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13" w:history="1">
            <w:r w:rsidRPr="00660CA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21355F" w14:textId="055C9A2E" w:rsidR="00CA6FBB" w:rsidRDefault="00CA6FB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14" w:history="1">
            <w:r w:rsidRPr="00660CA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093663" w14:textId="73B4C164" w:rsidR="00CA6FBB" w:rsidRDefault="00CA6FB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15" w:history="1">
            <w:r w:rsidRPr="00660CAA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Характеристика объектов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782246" w14:textId="6D37C134" w:rsidR="00CA6FBB" w:rsidRDefault="00CA6FB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16" w:history="1">
            <w:r w:rsidRPr="00660CAA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DC794A5" w14:textId="1D66C01F" w:rsidR="00CA6FBB" w:rsidRDefault="00CA6FB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17" w:history="1">
            <w:r w:rsidRPr="00660CA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Требование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9E6724" w14:textId="03117438" w:rsidR="00CA6FBB" w:rsidRDefault="00CA6FB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18" w:history="1">
            <w:r w:rsidRPr="00660CAA">
              <w:rPr>
                <w:rStyle w:val="a6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3E7AAD0" w14:textId="03A9318F" w:rsidR="00CA6FBB" w:rsidRDefault="00CA6FB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19" w:history="1">
            <w:r w:rsidRPr="00660CAA">
              <w:rPr>
                <w:rStyle w:val="a6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990EC7E" w14:textId="777EABCB" w:rsidR="00CA6FBB" w:rsidRDefault="00CA6FB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20" w:history="1">
            <w:r w:rsidRPr="00660CAA">
              <w:rPr>
                <w:rStyle w:val="a6"/>
              </w:rPr>
              <w:t>4.1.3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7CD6C39" w14:textId="54B91598" w:rsidR="00CA6FBB" w:rsidRDefault="00CA6FB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21" w:history="1">
            <w:r w:rsidRPr="00660CAA">
              <w:rPr>
                <w:rStyle w:val="a6"/>
              </w:rPr>
              <w:t>4.1.4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EBDA75D" w14:textId="3988250C" w:rsidR="00CA6FBB" w:rsidRDefault="00CA6FB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22" w:history="1">
            <w:r w:rsidRPr="00660CAA">
              <w:rPr>
                <w:rStyle w:val="a6"/>
              </w:rPr>
              <w:t>4.1.5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CCA80C3" w14:textId="09069E8A" w:rsidR="00CA6FBB" w:rsidRDefault="00CA6FB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23" w:history="1">
            <w:r w:rsidRPr="00660CAA">
              <w:rPr>
                <w:rStyle w:val="a6"/>
              </w:rPr>
              <w:t>4.1.6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FBA9AD8" w14:textId="2BD8392D" w:rsidR="00CA6FBB" w:rsidRDefault="00CA6FB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24" w:history="1">
            <w:r w:rsidRPr="00660CA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Требование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D340CA" w14:textId="111C815B" w:rsidR="00CA6FBB" w:rsidRDefault="00CA6FB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25" w:history="1">
            <w:r w:rsidRPr="00660CA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7694394" w14:textId="49D59C8B" w:rsidR="00CA6FBB" w:rsidRDefault="00CA6FB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26" w:history="1">
            <w:r w:rsidRPr="00660CAA">
              <w:rPr>
                <w:rStyle w:val="a6"/>
              </w:rPr>
              <w:t>4.3.1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C522F19" w14:textId="7F57DE3E" w:rsidR="00CA6FBB" w:rsidRDefault="00CA6FB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27" w:history="1">
            <w:r w:rsidRPr="00660CAA">
              <w:rPr>
                <w:rStyle w:val="a6"/>
              </w:rPr>
              <w:t>4.3.2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7E5C3FA" w14:textId="59BC7326" w:rsidR="00CA6FBB" w:rsidRDefault="00CA6FB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28" w:history="1">
            <w:r w:rsidRPr="00660CAA">
              <w:rPr>
                <w:rStyle w:val="a6"/>
              </w:rPr>
              <w:t>4.3.3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Требование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49C04E5" w14:textId="4C2B4F8A" w:rsidR="00CA6FBB" w:rsidRDefault="00CA6FB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29" w:history="1">
            <w:r w:rsidRPr="00660CAA">
              <w:rPr>
                <w:rStyle w:val="a6"/>
              </w:rPr>
              <w:t>4.3.4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Требование к форматам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0748C12" w14:textId="0BA58313" w:rsidR="00CA6FBB" w:rsidRDefault="00CA6FB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30" w:history="1">
            <w:r w:rsidRPr="00660CAA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Состав и содержание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22E884B" w14:textId="25EE6086" w:rsidR="00CA6FBB" w:rsidRDefault="00CA6FB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31" w:history="1">
            <w:r w:rsidRPr="00660CAA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E2FABD0" w14:textId="105A6691" w:rsidR="00CA6FBB" w:rsidRDefault="00CA6FB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32" w:history="1">
            <w:r w:rsidRPr="00660CA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5DF5376" w14:textId="61217D08" w:rsidR="00CA6FBB" w:rsidRDefault="00CA6FB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33" w:history="1">
            <w:r w:rsidRPr="00660CA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39183F2" w14:textId="45618331" w:rsidR="00CA6FBB" w:rsidRDefault="00CA6FB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34" w:history="1">
            <w:r w:rsidRPr="00660CAA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Требования с составу и содержанию работ по подготовке объекта автоматизации к вводу систмы в действие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07FCFF3" w14:textId="060249F1" w:rsidR="00CA6FBB" w:rsidRDefault="00CA6FB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63335" w:history="1">
            <w:r w:rsidRPr="00660CAA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60CAA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_Toc182563335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CF0F4E1" w14:textId="3A9C972B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05070A36" w14:textId="52552106" w:rsidR="00A428E8" w:rsidRPr="0074612A" w:rsidRDefault="005A4E60" w:rsidP="0074612A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0C7A9BB9" w14:textId="3EB2076C" w:rsidR="00A428E8" w:rsidRDefault="0074612A" w:rsidP="00A428E8">
      <w:pPr>
        <w:pStyle w:val="1"/>
      </w:pPr>
      <w:bookmarkStart w:id="0" w:name="_Toc182563304"/>
      <w:r>
        <w:lastRenderedPageBreak/>
        <w:t>Общие положения</w:t>
      </w:r>
      <w:bookmarkEnd w:id="0"/>
    </w:p>
    <w:p w14:paraId="56B4BDB4" w14:textId="3A200CE5" w:rsidR="00A428E8" w:rsidRDefault="0074612A" w:rsidP="00A428E8">
      <w:pPr>
        <w:pStyle w:val="2"/>
      </w:pPr>
      <w:bookmarkStart w:id="1" w:name="_Toc106216833"/>
      <w:bookmarkStart w:id="2" w:name="_Toc132016025"/>
      <w:bookmarkStart w:id="3" w:name="_Toc182563305"/>
      <w:r>
        <w:t>Полное н</w:t>
      </w:r>
      <w:r w:rsidR="00A428E8">
        <w:t xml:space="preserve">аименование </w:t>
      </w:r>
      <w:bookmarkEnd w:id="1"/>
      <w:bookmarkEnd w:id="2"/>
      <w:r>
        <w:t>системы и ее условное обозначение</w:t>
      </w:r>
      <w:bookmarkEnd w:id="3"/>
    </w:p>
    <w:p w14:paraId="6EDE96C0" w14:textId="53430DDD" w:rsidR="00A428E8" w:rsidRDefault="0074612A" w:rsidP="00DB43EA">
      <w:pPr>
        <w:rPr>
          <w:rStyle w:val="normaltextrun"/>
          <w:color w:val="000000"/>
          <w:shd w:val="clear" w:color="auto" w:fill="FFFFFF"/>
        </w:rPr>
      </w:pPr>
      <w:r>
        <w:t>Полное наименование системы: «</w:t>
      </w:r>
      <w:r w:rsidRPr="0074612A">
        <w:rPr>
          <w:rStyle w:val="normaltextrun"/>
          <w:color w:val="000000"/>
          <w:shd w:val="clear" w:color="auto" w:fill="FFFFFF"/>
        </w:rPr>
        <w:t>Информационной системы для распределения заявок по ремонту в общежитии</w:t>
      </w:r>
      <w:r>
        <w:rPr>
          <w:rStyle w:val="normaltextrun"/>
          <w:color w:val="000000"/>
          <w:shd w:val="clear" w:color="auto" w:fill="FFFFFF"/>
        </w:rPr>
        <w:t>»</w:t>
      </w:r>
    </w:p>
    <w:p w14:paraId="6C4A4752" w14:textId="7DBFF8EC" w:rsidR="00A428E8" w:rsidRPr="0074612A" w:rsidRDefault="0074612A" w:rsidP="0074612A">
      <w:pPr>
        <w:rPr>
          <w:u w:val="single"/>
        </w:rPr>
      </w:pPr>
      <w:r>
        <w:t>Краткое название системы: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</w:t>
      </w:r>
    </w:p>
    <w:p w14:paraId="789F137D" w14:textId="4F44C1CB" w:rsidR="00A428E8" w:rsidRDefault="0074612A" w:rsidP="00A428E8">
      <w:pPr>
        <w:pStyle w:val="2"/>
      </w:pPr>
      <w:bookmarkStart w:id="4" w:name="_Toc182563306"/>
      <w:r>
        <w:t>Наименование организации-заказчика и организаций-участников работ</w:t>
      </w:r>
      <w:bookmarkEnd w:id="4"/>
      <w:r>
        <w:t xml:space="preserve"> </w:t>
      </w:r>
    </w:p>
    <w:p w14:paraId="586DF2D3" w14:textId="77777777" w:rsidR="0074612A" w:rsidRDefault="0074612A" w:rsidP="0074612A">
      <w:pPr>
        <w:rPr>
          <w:rFonts w:cs="Times New Roman"/>
          <w:szCs w:val="24"/>
        </w:rPr>
      </w:pPr>
      <w:r>
        <w:t xml:space="preserve">Заказчиком системы является </w:t>
      </w:r>
      <w:r w:rsidRPr="00FD4A6B">
        <w:rPr>
          <w:rFonts w:cs="Times New Roman"/>
          <w:szCs w:val="24"/>
        </w:rPr>
        <w:t xml:space="preserve">колледжа </w:t>
      </w:r>
      <w:proofErr w:type="spellStart"/>
      <w:r w:rsidRPr="00FD4A6B"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>.</w:t>
      </w:r>
    </w:p>
    <w:p w14:paraId="6C93515E" w14:textId="1172ECB0" w:rsidR="0074612A" w:rsidRPr="0074612A" w:rsidRDefault="0074612A" w:rsidP="0074612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Разработчиком является студенты колледжа </w:t>
      </w:r>
      <w:proofErr w:type="spellStart"/>
      <w:r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 xml:space="preserve"> Седов Павел Алексеевич и Огородников Матвей Дмитриевич группы ИСПк-404-52-00.</w:t>
      </w:r>
    </w:p>
    <w:p w14:paraId="44166235" w14:textId="2A88232D" w:rsidR="0074612A" w:rsidRDefault="0074612A" w:rsidP="0074612A">
      <w:pPr>
        <w:pStyle w:val="2"/>
      </w:pPr>
      <w:bookmarkStart w:id="5" w:name="_Toc182563307"/>
      <w:r>
        <w:t>Перечень документов на основе которых создается система</w:t>
      </w:r>
      <w:bookmarkEnd w:id="5"/>
    </w:p>
    <w:p w14:paraId="43BA363C" w14:textId="19A14657" w:rsidR="0074612A" w:rsidRDefault="0074612A" w:rsidP="0074612A">
      <w:pPr>
        <w:pStyle w:val="a0"/>
        <w:numPr>
          <w:ilvl w:val="0"/>
          <w:numId w:val="19"/>
        </w:numPr>
      </w:pPr>
      <w:r>
        <w:t>Аналитическая записка</w:t>
      </w:r>
    </w:p>
    <w:p w14:paraId="5B144082" w14:textId="77777777" w:rsidR="0074612A" w:rsidRPr="0074612A" w:rsidRDefault="0074612A" w:rsidP="0074612A">
      <w:pPr>
        <w:pStyle w:val="a0"/>
        <w:numPr>
          <w:ilvl w:val="0"/>
          <w:numId w:val="19"/>
        </w:numPr>
      </w:pPr>
    </w:p>
    <w:p w14:paraId="488F25E0" w14:textId="10B7818C" w:rsidR="00AA09A3" w:rsidRDefault="0074612A" w:rsidP="00AA09A3">
      <w:pPr>
        <w:pStyle w:val="2"/>
      </w:pPr>
      <w:bookmarkStart w:id="6" w:name="_Toc182563308"/>
      <w:r w:rsidRPr="0074612A">
        <w:t>Плановые сроки начала и окончания работы по созданию системы</w:t>
      </w:r>
      <w:bookmarkEnd w:id="6"/>
    </w:p>
    <w:p w14:paraId="6AF186D6" w14:textId="7DEC6AF9" w:rsidR="00AA09A3" w:rsidRDefault="00AA09A3" w:rsidP="00AA09A3">
      <w:r>
        <w:t>Плановый срок начала работ по созданию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 - </w:t>
      </w:r>
      <w:r>
        <w:t>01</w:t>
      </w:r>
      <w:r w:rsidRPr="002F39EB">
        <w:t>.09.2024</w:t>
      </w:r>
    </w:p>
    <w:p w14:paraId="71D0C94A" w14:textId="32D774A4" w:rsidR="00AA09A3" w:rsidRPr="00AA09A3" w:rsidRDefault="00AA09A3" w:rsidP="00AA09A3">
      <w:r>
        <w:t>Плановый срок окончания работ по созданию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 -</w:t>
      </w:r>
      <w:proofErr w:type="gramStart"/>
      <w:r>
        <w:rPr>
          <w:rStyle w:val="normaltextrun"/>
          <w:color w:val="000000"/>
          <w:shd w:val="clear" w:color="auto" w:fill="FFFFFF"/>
        </w:rPr>
        <w:t xml:space="preserve"> </w:t>
      </w:r>
      <w:r>
        <w:t>.</w:t>
      </w:r>
      <w:r w:rsidRPr="002F39EB">
        <w:t>.</w:t>
      </w:r>
      <w:proofErr w:type="gramEnd"/>
      <w:r w:rsidRPr="002F39EB">
        <w:t>2024</w:t>
      </w:r>
    </w:p>
    <w:p w14:paraId="502DD5D8" w14:textId="5F19B631" w:rsidR="00AA09A3" w:rsidRDefault="00AA09A3" w:rsidP="00AA09A3">
      <w:pPr>
        <w:pStyle w:val="2"/>
        <w:tabs>
          <w:tab w:val="num" w:pos="964"/>
        </w:tabs>
        <w:ind w:left="0" w:firstLine="851"/>
      </w:pPr>
      <w:bookmarkStart w:id="7" w:name="_Toc182563309"/>
      <w:r w:rsidRPr="00AA09A3">
        <w:t>Порядок оформления и предъявления заказчику результатов работ по созданию системы</w:t>
      </w:r>
      <w:bookmarkEnd w:id="7"/>
    </w:p>
    <w:p w14:paraId="763B20A5" w14:textId="7B7C8873" w:rsidR="00AA09A3" w:rsidRDefault="00AA09A3" w:rsidP="00AA09A3">
      <w:r w:rsidRPr="00AA09A3"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</w:t>
      </w:r>
      <w:proofErr w:type="spellStart"/>
      <w:r>
        <w:t>Колледжом</w:t>
      </w:r>
      <w:proofErr w:type="spellEnd"/>
      <w:r w:rsidRPr="00AA09A3">
        <w:t>. Приемка системы осуществляется комиссией в составе уполномоченных представителей Заказчика и Исполнителя.</w:t>
      </w:r>
    </w:p>
    <w:p w14:paraId="6E558F7C" w14:textId="2EFE9889" w:rsidR="00AA09A3" w:rsidRDefault="00AA09A3" w:rsidP="00AA09A3">
      <w:pPr>
        <w:pStyle w:val="2"/>
        <w:tabs>
          <w:tab w:val="num" w:pos="964"/>
        </w:tabs>
        <w:ind w:left="0" w:firstLine="851"/>
      </w:pPr>
      <w:bookmarkStart w:id="8" w:name="_Toc182563310"/>
      <w:r w:rsidRPr="00AA09A3">
        <w:t>Перечень нормативно-технических документов, методических материалов, использованных при разработке ТЗ</w:t>
      </w:r>
      <w:bookmarkEnd w:id="8"/>
    </w:p>
    <w:p w14:paraId="782E9DCD" w14:textId="0B3FA6BD" w:rsidR="00AA09A3" w:rsidRDefault="000E4247" w:rsidP="00AA09A3">
      <w:r w:rsidRPr="000E4247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23EC65D2" w14:textId="0F1545D3" w:rsidR="000E4247" w:rsidRDefault="000E4247" w:rsidP="000E4247">
      <w:pPr>
        <w:ind w:left="1211" w:firstLine="0"/>
      </w:pPr>
      <w:r w:rsidRPr="000E4247">
        <w:t>– ГОСТ 19.201-78. ТЕХНИЧЕСКОЕ ЗАДАНИЕ. ТРЕБОВАНИЯ К СОДЕРЖАНИЮ И ОФОРМЛЕНИЮ;</w:t>
      </w:r>
      <w:r w:rsidRPr="000E4247">
        <w:br/>
        <w:t>– ГОСТ 34.601-90. Комплекс стандартов на автоматизированные системы. Автоматизированные системы. Стадии создания;</w:t>
      </w:r>
      <w:r w:rsidRPr="000E4247">
        <w:br/>
      </w:r>
      <w:r w:rsidRPr="000E4247">
        <w:lastRenderedPageBreak/>
        <w:t>– 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>
        <w:t>.</w:t>
      </w:r>
    </w:p>
    <w:p w14:paraId="3E245E8F" w14:textId="1B91740B" w:rsidR="000E4247" w:rsidRDefault="000E4247" w:rsidP="000E4247">
      <w:pPr>
        <w:ind w:left="1211" w:firstLine="0"/>
      </w:pPr>
    </w:p>
    <w:p w14:paraId="4DE5EA1B" w14:textId="547E52E3" w:rsidR="000E4247" w:rsidRDefault="000E4247" w:rsidP="00FE1E90">
      <w:pPr>
        <w:pStyle w:val="2"/>
        <w:tabs>
          <w:tab w:val="num" w:pos="964"/>
        </w:tabs>
        <w:ind w:left="0" w:firstLine="851"/>
      </w:pPr>
      <w:bookmarkStart w:id="9" w:name="_Toc182563311"/>
      <w:r w:rsidRPr="000E4247">
        <w:t>Определения, обозначения и сокращения</w:t>
      </w:r>
      <w:bookmarkEnd w:id="9"/>
    </w:p>
    <w:p w14:paraId="73FC1535" w14:textId="77777777" w:rsidR="00FE1E90" w:rsidRDefault="00FE1E90" w:rsidP="00FE1E90">
      <w:r>
        <w:t>Все определения, обозначения и сокращения указаны в таблице 1.</w:t>
      </w:r>
    </w:p>
    <w:p w14:paraId="0D3EC1A2" w14:textId="7B61F45A" w:rsidR="00FE1E90" w:rsidRPr="00FE1E90" w:rsidRDefault="00FE1E90" w:rsidP="00FE1E90">
      <w:pPr>
        <w:pStyle w:val="vgutTableName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Определения, обозначения и сокращения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4816"/>
        <w:gridCol w:w="4817"/>
      </w:tblGrid>
      <w:tr w:rsidR="00FE1E90" w14:paraId="62D9D807" w14:textId="77777777" w:rsidTr="00FE1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62742EA8" w14:textId="32EA1F96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№</w:t>
            </w:r>
          </w:p>
        </w:tc>
        <w:tc>
          <w:tcPr>
            <w:tcW w:w="4816" w:type="dxa"/>
          </w:tcPr>
          <w:p w14:paraId="1E2EC45E" w14:textId="799A89E8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Сокращение</w:t>
            </w:r>
          </w:p>
        </w:tc>
        <w:tc>
          <w:tcPr>
            <w:tcW w:w="4817" w:type="dxa"/>
          </w:tcPr>
          <w:p w14:paraId="032FFBC1" w14:textId="6668392C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Расшифровка</w:t>
            </w:r>
          </w:p>
        </w:tc>
      </w:tr>
      <w:tr w:rsidR="00FE1E90" w14:paraId="3E3FB5E7" w14:textId="77777777" w:rsidTr="00FE1E90">
        <w:tc>
          <w:tcPr>
            <w:tcW w:w="562" w:type="dxa"/>
          </w:tcPr>
          <w:p w14:paraId="5A41783C" w14:textId="61DE9F10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1</w:t>
            </w:r>
          </w:p>
        </w:tc>
        <w:tc>
          <w:tcPr>
            <w:tcW w:w="4816" w:type="dxa"/>
          </w:tcPr>
          <w:p w14:paraId="1CAE71A9" w14:textId="70D80EE1" w:rsidR="00FE1E90" w:rsidRDefault="00FE1E90" w:rsidP="00FE1E90">
            <w:pPr>
              <w:ind w:firstLine="0"/>
              <w:jc w:val="center"/>
            </w:pPr>
            <w:r>
              <w:t>ТЗ</w:t>
            </w:r>
          </w:p>
        </w:tc>
        <w:tc>
          <w:tcPr>
            <w:tcW w:w="4817" w:type="dxa"/>
          </w:tcPr>
          <w:p w14:paraId="6B4B2E64" w14:textId="4ABBAA5D" w:rsidR="00FE1E90" w:rsidRDefault="00FE1E90" w:rsidP="00FE1E90">
            <w:pPr>
              <w:ind w:firstLine="0"/>
              <w:jc w:val="center"/>
            </w:pPr>
            <w:r>
              <w:t>Техническое задание</w:t>
            </w:r>
          </w:p>
        </w:tc>
      </w:tr>
      <w:tr w:rsidR="00FE1E90" w14:paraId="126FA369" w14:textId="77777777" w:rsidTr="00FE1E90">
        <w:tc>
          <w:tcPr>
            <w:tcW w:w="562" w:type="dxa"/>
          </w:tcPr>
          <w:p w14:paraId="2D323743" w14:textId="4543C6F7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2</w:t>
            </w:r>
          </w:p>
        </w:tc>
        <w:tc>
          <w:tcPr>
            <w:tcW w:w="4816" w:type="dxa"/>
          </w:tcPr>
          <w:p w14:paraId="7A7EBEBB" w14:textId="01F329ED" w:rsidR="00FE1E90" w:rsidRDefault="00FE1E90" w:rsidP="00FE1E90">
            <w:pPr>
              <w:ind w:firstLine="0"/>
              <w:jc w:val="center"/>
            </w:pPr>
            <w:r>
              <w:t>ИС</w:t>
            </w:r>
          </w:p>
        </w:tc>
        <w:tc>
          <w:tcPr>
            <w:tcW w:w="4817" w:type="dxa"/>
          </w:tcPr>
          <w:p w14:paraId="6B681161" w14:textId="423D2379" w:rsidR="00FE1E90" w:rsidRDefault="00FE1E90" w:rsidP="00FE1E90">
            <w:pPr>
              <w:ind w:firstLine="0"/>
              <w:jc w:val="center"/>
            </w:pPr>
            <w:r>
              <w:t>Информационная система</w:t>
            </w:r>
          </w:p>
        </w:tc>
      </w:tr>
      <w:tr w:rsidR="00FE1E90" w14:paraId="2E46586E" w14:textId="77777777" w:rsidTr="00FE1E90">
        <w:tc>
          <w:tcPr>
            <w:tcW w:w="562" w:type="dxa"/>
          </w:tcPr>
          <w:p w14:paraId="5FDCBFA5" w14:textId="4D6AE50F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 w:rsidRPr="00FE1E90">
              <w:rPr>
                <w:b/>
              </w:rPr>
              <w:t>3</w:t>
            </w:r>
          </w:p>
        </w:tc>
        <w:tc>
          <w:tcPr>
            <w:tcW w:w="4816" w:type="dxa"/>
          </w:tcPr>
          <w:p w14:paraId="32B1083D" w14:textId="35BA7E8D" w:rsidR="00FE1E90" w:rsidRDefault="00FE1E90" w:rsidP="00FE1E90">
            <w:pPr>
              <w:ind w:firstLine="0"/>
              <w:jc w:val="center"/>
            </w:pPr>
            <w:r>
              <w:t>БД</w:t>
            </w:r>
          </w:p>
        </w:tc>
        <w:tc>
          <w:tcPr>
            <w:tcW w:w="4817" w:type="dxa"/>
          </w:tcPr>
          <w:p w14:paraId="4C95EA32" w14:textId="7991C593" w:rsidR="00FE1E90" w:rsidRDefault="00FE1E90" w:rsidP="00FE1E90">
            <w:pPr>
              <w:ind w:firstLine="0"/>
              <w:jc w:val="center"/>
            </w:pPr>
            <w:r>
              <w:t>База данных</w:t>
            </w:r>
          </w:p>
        </w:tc>
      </w:tr>
      <w:tr w:rsidR="00FE1E90" w14:paraId="15A91870" w14:textId="77777777" w:rsidTr="00FE1E90">
        <w:tc>
          <w:tcPr>
            <w:tcW w:w="562" w:type="dxa"/>
          </w:tcPr>
          <w:p w14:paraId="5896BED1" w14:textId="6EE5661C" w:rsidR="00FE1E90" w:rsidRPr="00FE1E90" w:rsidRDefault="00FE1E90" w:rsidP="00FE1E9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16" w:type="dxa"/>
          </w:tcPr>
          <w:p w14:paraId="2A232D32" w14:textId="374C8DA9" w:rsidR="00FE1E90" w:rsidRDefault="00FE1E90" w:rsidP="00FE1E90">
            <w:pPr>
              <w:ind w:firstLine="0"/>
              <w:jc w:val="center"/>
            </w:pPr>
            <w:r>
              <w:t>ЯП</w:t>
            </w:r>
          </w:p>
        </w:tc>
        <w:tc>
          <w:tcPr>
            <w:tcW w:w="4817" w:type="dxa"/>
          </w:tcPr>
          <w:p w14:paraId="2289A5C4" w14:textId="640C4AC2" w:rsidR="00FE1E90" w:rsidRDefault="00FE1E90" w:rsidP="00FE1E90">
            <w:pPr>
              <w:ind w:firstLine="0"/>
              <w:jc w:val="center"/>
            </w:pPr>
            <w:r>
              <w:t>Язык программирования</w:t>
            </w:r>
          </w:p>
        </w:tc>
      </w:tr>
    </w:tbl>
    <w:p w14:paraId="68404D57" w14:textId="4A4EDEF6" w:rsidR="00FE1E90" w:rsidRDefault="00FE1E90" w:rsidP="000E4247"/>
    <w:p w14:paraId="4ECC5D35" w14:textId="77777777" w:rsidR="00FE1E90" w:rsidRPr="000E4247" w:rsidRDefault="00FE1E90" w:rsidP="000E4247"/>
    <w:p w14:paraId="56C53E67" w14:textId="77777777" w:rsidR="00FE1E90" w:rsidRDefault="00FE1E90">
      <w:pPr>
        <w:spacing w:before="0" w:after="200" w:line="276" w:lineRule="auto"/>
        <w:ind w:firstLine="0"/>
        <w:contextualSpacing w:val="0"/>
        <w:jc w:val="left"/>
        <w:rPr>
          <w:rStyle w:val="10"/>
        </w:rPr>
      </w:pPr>
      <w:bookmarkStart w:id="10" w:name="_Toc106216839"/>
      <w:bookmarkStart w:id="11" w:name="_Toc132016031"/>
      <w:r>
        <w:rPr>
          <w:rStyle w:val="10"/>
        </w:rPr>
        <w:br w:type="page"/>
      </w:r>
    </w:p>
    <w:p w14:paraId="5B4E4623" w14:textId="4E72F4AA" w:rsidR="00FE1E90" w:rsidRDefault="00FE1E90" w:rsidP="00FE1E90">
      <w:pPr>
        <w:pStyle w:val="1"/>
      </w:pPr>
      <w:bookmarkStart w:id="12" w:name="_Toc182563312"/>
      <w:r w:rsidRPr="00FE1E90">
        <w:lastRenderedPageBreak/>
        <w:t>Н</w:t>
      </w:r>
      <w:r>
        <w:t>азначение и цели создания системы</w:t>
      </w:r>
      <w:bookmarkEnd w:id="12"/>
    </w:p>
    <w:p w14:paraId="0E4CC3D4" w14:textId="0D426E0C" w:rsidR="00FE1E90" w:rsidRDefault="00FE1E90" w:rsidP="00FE1E90">
      <w:pPr>
        <w:pStyle w:val="2"/>
      </w:pPr>
      <w:bookmarkStart w:id="13" w:name="_Toc182563313"/>
      <w:r w:rsidRPr="00FE1E90">
        <w:t>Назначение системы</w:t>
      </w:r>
      <w:bookmarkEnd w:id="13"/>
    </w:p>
    <w:p w14:paraId="488477DC" w14:textId="2639FD56" w:rsidR="00FE1E90" w:rsidRDefault="00F368D1" w:rsidP="00F368D1">
      <w:r>
        <w:t>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 </w:t>
      </w:r>
      <w:r>
        <w:t>предназначена для комплексного информационно-технического обеспечения процессов, для облегчения студентам которые живут в общежитии связи с сотрудниками для проведения ремонтных работ, в части исполнения следующих функций:</w:t>
      </w:r>
    </w:p>
    <w:p w14:paraId="19B8A662" w14:textId="27471088" w:rsidR="00F368D1" w:rsidRDefault="00F368D1" w:rsidP="00F368D1">
      <w:pPr>
        <w:pStyle w:val="a0"/>
        <w:numPr>
          <w:ilvl w:val="0"/>
          <w:numId w:val="25"/>
        </w:numPr>
      </w:pPr>
      <w:r>
        <w:t xml:space="preserve">отправка заявки с полным описание проблемы с использованием комментариев, для </w:t>
      </w:r>
      <w:r w:rsidRPr="00F368D1">
        <w:t>проведения ремонтных работ в разных корпусах общежития;</w:t>
      </w:r>
    </w:p>
    <w:p w14:paraId="629E0C35" w14:textId="135778A5" w:rsidR="00F368D1" w:rsidRDefault="00F368D1" w:rsidP="00F368D1">
      <w:pPr>
        <w:pStyle w:val="a0"/>
        <w:numPr>
          <w:ilvl w:val="0"/>
          <w:numId w:val="25"/>
        </w:numPr>
      </w:pPr>
      <w:r>
        <w:t>редактирова</w:t>
      </w:r>
      <w:r w:rsidR="003927AF">
        <w:t>ние</w:t>
      </w:r>
      <w:r>
        <w:t xml:space="preserve"> комментари</w:t>
      </w:r>
      <w:r w:rsidR="003927AF">
        <w:t>ев</w:t>
      </w:r>
      <w:r>
        <w:t xml:space="preserve"> с описанием проблемы;</w:t>
      </w:r>
    </w:p>
    <w:p w14:paraId="573C13D5" w14:textId="0C5CD22B" w:rsidR="00F368D1" w:rsidRDefault="003927AF" w:rsidP="00F368D1">
      <w:pPr>
        <w:pStyle w:val="a0"/>
        <w:numPr>
          <w:ilvl w:val="0"/>
          <w:numId w:val="25"/>
        </w:numPr>
      </w:pPr>
      <w:r>
        <w:t>принятие</w:t>
      </w:r>
      <w:r w:rsidR="00F368D1">
        <w:t xml:space="preserve"> заявки </w:t>
      </w:r>
      <w:r>
        <w:t>для сотрудника общежития;</w:t>
      </w:r>
    </w:p>
    <w:p w14:paraId="41DEA8F7" w14:textId="541842B2" w:rsidR="003927AF" w:rsidRDefault="003927AF" w:rsidP="003927AF">
      <w:pPr>
        <w:pStyle w:val="a0"/>
        <w:numPr>
          <w:ilvl w:val="0"/>
          <w:numId w:val="25"/>
        </w:numPr>
      </w:pPr>
      <w:r>
        <w:t>отклонение заявки для сотрудника общежития;</w:t>
      </w:r>
    </w:p>
    <w:p w14:paraId="16A7B764" w14:textId="5495B63C" w:rsidR="003927AF" w:rsidRDefault="003927AF" w:rsidP="003927AF">
      <w:pPr>
        <w:pStyle w:val="a0"/>
        <w:numPr>
          <w:ilvl w:val="0"/>
          <w:numId w:val="25"/>
        </w:numPr>
      </w:pPr>
      <w:r>
        <w:t>изменение статуса заявки для сотрудника общежития;</w:t>
      </w:r>
    </w:p>
    <w:p w14:paraId="1DCC1A15" w14:textId="36D595B3" w:rsidR="003927AF" w:rsidRDefault="003927AF" w:rsidP="003927AF">
      <w:pPr>
        <w:pStyle w:val="a0"/>
        <w:numPr>
          <w:ilvl w:val="0"/>
          <w:numId w:val="25"/>
        </w:numPr>
      </w:pPr>
      <w:r>
        <w:t>просмотр всех заявок для администратора информационной системы;</w:t>
      </w:r>
    </w:p>
    <w:p w14:paraId="3ADCD79C" w14:textId="44EC4CEA" w:rsidR="003927AF" w:rsidRDefault="003927AF" w:rsidP="003927AF">
      <w:pPr>
        <w:pStyle w:val="a0"/>
        <w:numPr>
          <w:ilvl w:val="0"/>
          <w:numId w:val="25"/>
        </w:numPr>
      </w:pPr>
      <w:r>
        <w:t>изменения описания, сотрудника, статуса заявки для администратора информационной системы;</w:t>
      </w:r>
    </w:p>
    <w:p w14:paraId="62A7E01A" w14:textId="631D35A1" w:rsidR="003927AF" w:rsidRDefault="003927AF" w:rsidP="003927AF">
      <w:pPr>
        <w:pStyle w:val="a0"/>
        <w:numPr>
          <w:ilvl w:val="0"/>
          <w:numId w:val="25"/>
        </w:numPr>
      </w:pPr>
      <w:r>
        <w:t>удаление заявки для администратора информационной системы</w:t>
      </w:r>
      <w:r w:rsidR="005C7380">
        <w:t>.</w:t>
      </w:r>
    </w:p>
    <w:p w14:paraId="2C8CC893" w14:textId="77777777" w:rsidR="003927AF" w:rsidRDefault="003927AF" w:rsidP="003927AF"/>
    <w:p w14:paraId="384F819A" w14:textId="53BAF14F" w:rsidR="003927AF" w:rsidRPr="00FE1E90" w:rsidRDefault="003927AF" w:rsidP="003927AF">
      <w:pPr>
        <w:pStyle w:val="2"/>
      </w:pPr>
      <w:bookmarkStart w:id="14" w:name="_Toc182563314"/>
      <w:r w:rsidRPr="003927AF">
        <w:t>Цели создания системы</w:t>
      </w:r>
      <w:bookmarkEnd w:id="14"/>
    </w:p>
    <w:p w14:paraId="2B210802" w14:textId="05F10D86" w:rsidR="00FE1E90" w:rsidRDefault="005C7380" w:rsidP="00FE1E90">
      <w:r>
        <w:t>Основными целями создания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 </w:t>
      </w:r>
      <w:r>
        <w:t>являются:</w:t>
      </w:r>
    </w:p>
    <w:p w14:paraId="683BD626" w14:textId="4900E34E" w:rsidR="005C7380" w:rsidRDefault="005C7380" w:rsidP="005C7380">
      <w:pPr>
        <w:pStyle w:val="a0"/>
        <w:numPr>
          <w:ilvl w:val="0"/>
          <w:numId w:val="27"/>
        </w:numPr>
      </w:pPr>
      <w:r>
        <w:t>Повышение эффективности и качества коммуникации студентов и работников общежития;</w:t>
      </w:r>
    </w:p>
    <w:p w14:paraId="72746F4E" w14:textId="1B352D81" w:rsidR="00907849" w:rsidRDefault="005C7380" w:rsidP="00D023F0">
      <w:pPr>
        <w:pStyle w:val="a0"/>
        <w:numPr>
          <w:ilvl w:val="0"/>
          <w:numId w:val="27"/>
        </w:numPr>
      </w:pPr>
      <w:r>
        <w:t>Упрощение отслеживания и учета объема выполненно</w:t>
      </w:r>
      <w:r w:rsidR="00D023F0">
        <w:t>й работы у работников общежития;</w:t>
      </w:r>
    </w:p>
    <w:p w14:paraId="00A5F799" w14:textId="42646E2B" w:rsidR="00D023F0" w:rsidRDefault="00D023F0" w:rsidP="00D023F0">
      <w:pPr>
        <w:pStyle w:val="a0"/>
        <w:numPr>
          <w:ilvl w:val="0"/>
          <w:numId w:val="27"/>
        </w:numPr>
      </w:pPr>
      <w:r>
        <w:t xml:space="preserve">Повышения скорости устранение неполадок в общежитии. </w:t>
      </w:r>
    </w:p>
    <w:p w14:paraId="02A0FF1B" w14:textId="77777777" w:rsidR="00D023F0" w:rsidRDefault="00D023F0" w:rsidP="00D023F0">
      <w:r>
        <w:t>Для реализации поставленных целей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 </w:t>
      </w:r>
      <w:r>
        <w:t>являются:</w:t>
      </w:r>
    </w:p>
    <w:p w14:paraId="2ABACD94" w14:textId="3F67C85D" w:rsidR="00065142" w:rsidRDefault="00D023F0" w:rsidP="00065142">
      <w:pPr>
        <w:ind w:firstLine="0"/>
      </w:pPr>
      <w:r>
        <w:t>должно решать следующие задачи:</w:t>
      </w:r>
    </w:p>
    <w:p w14:paraId="0B7E6D6F" w14:textId="126482D3" w:rsidR="00065142" w:rsidRDefault="00065142" w:rsidP="00065142">
      <w:pPr>
        <w:pStyle w:val="a0"/>
        <w:numPr>
          <w:ilvl w:val="0"/>
          <w:numId w:val="27"/>
        </w:numPr>
      </w:pPr>
      <w:r>
        <w:t>Обеспечить своевременный прием заявок от студента и отправку заявки сотруднику;</w:t>
      </w:r>
    </w:p>
    <w:p w14:paraId="633A61C7" w14:textId="51F6E371" w:rsidR="00065142" w:rsidRDefault="00065142" w:rsidP="00065142">
      <w:pPr>
        <w:pStyle w:val="a0"/>
        <w:numPr>
          <w:ilvl w:val="0"/>
          <w:numId w:val="27"/>
        </w:numPr>
      </w:pPr>
      <w:r>
        <w:t>Обеспечить надежный учет и обработку заявок.</w:t>
      </w:r>
    </w:p>
    <w:p w14:paraId="21E34B94" w14:textId="77777777" w:rsidR="00D023F0" w:rsidRPr="00FE1E90" w:rsidRDefault="00D023F0" w:rsidP="00D023F0"/>
    <w:p w14:paraId="3B0853A5" w14:textId="1E11EA37" w:rsidR="00065142" w:rsidRDefault="00065142" w:rsidP="00065142">
      <w:pPr>
        <w:pStyle w:val="1"/>
      </w:pPr>
      <w:bookmarkStart w:id="15" w:name="_Toc178778641"/>
      <w:bookmarkStart w:id="16" w:name="_Toc130287707"/>
      <w:bookmarkStart w:id="17" w:name="_Toc132016033"/>
      <w:bookmarkStart w:id="18" w:name="_Toc182563315"/>
      <w:bookmarkEnd w:id="10"/>
      <w:bookmarkEnd w:id="11"/>
      <w:r>
        <w:lastRenderedPageBreak/>
        <w:t>Характеристика объектов автоматизации</w:t>
      </w:r>
      <w:bookmarkEnd w:id="15"/>
      <w:bookmarkEnd w:id="18"/>
    </w:p>
    <w:p w14:paraId="2AFA7EF6" w14:textId="1C7450EA" w:rsidR="00013C88" w:rsidRDefault="00013C88" w:rsidP="00013C88">
      <w:bookmarkStart w:id="19" w:name="_Toc131673630"/>
      <w:bookmarkEnd w:id="16"/>
      <w:bookmarkEnd w:id="17"/>
      <w:r>
        <w:t>Объектом автоматизации являются процессы рассылки заявок студентов, живущих в общежитии с использованием системы распределения заявок по ремонту таким образом взаимодействуя с работниками общежития.</w:t>
      </w:r>
    </w:p>
    <w:p w14:paraId="2B28F123" w14:textId="677D351D" w:rsidR="00013C88" w:rsidRDefault="00013C88" w:rsidP="00013C88">
      <w:r>
        <w:t>Процессы, связанные с использованием «С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заявок»</w:t>
      </w:r>
      <w:r w:rsidRPr="00013C88">
        <w:t>:</w:t>
      </w:r>
    </w:p>
    <w:p w14:paraId="496B74A6" w14:textId="4D1DFA7D" w:rsidR="00E92E1D" w:rsidRDefault="00E92E1D" w:rsidP="00E92E1D">
      <w:pPr>
        <w:pStyle w:val="a0"/>
        <w:ind w:left="1560"/>
      </w:pPr>
      <w:r>
        <w:t>Создание заявки для ремонта в общежитии;</w:t>
      </w:r>
    </w:p>
    <w:p w14:paraId="121F6215" w14:textId="5B49C007" w:rsidR="00E92E1D" w:rsidRDefault="00E92E1D" w:rsidP="00E92E1D">
      <w:pPr>
        <w:pStyle w:val="a0"/>
        <w:ind w:left="1560"/>
      </w:pPr>
      <w:r>
        <w:t>Проверка этой заявки администратором системы;</w:t>
      </w:r>
    </w:p>
    <w:p w14:paraId="3758B1A0" w14:textId="2C52A91F" w:rsidR="00E92E1D" w:rsidRDefault="00E92E1D" w:rsidP="00E92E1D">
      <w:pPr>
        <w:pStyle w:val="a0"/>
        <w:ind w:left="1560"/>
      </w:pPr>
      <w:r>
        <w:t>Пересылка заявки работнику общежития;</w:t>
      </w:r>
    </w:p>
    <w:p w14:paraId="7A2ED4E3" w14:textId="73ED8F90" w:rsidR="00E92E1D" w:rsidRDefault="00E92E1D" w:rsidP="00E92E1D">
      <w:pPr>
        <w:pStyle w:val="a0"/>
        <w:ind w:left="1560"/>
      </w:pPr>
      <w:r>
        <w:t>Принятие заявки работником общежития;</w:t>
      </w:r>
    </w:p>
    <w:p w14:paraId="301B8A8D" w14:textId="117DE0C6" w:rsidR="00E92E1D" w:rsidRDefault="00E92E1D" w:rsidP="00E92E1D">
      <w:pPr>
        <w:pStyle w:val="a0"/>
        <w:ind w:left="1560"/>
      </w:pPr>
      <w:r>
        <w:t>Изменением статуса заявки на «Выполнено» или «Отклонено» (</w:t>
      </w:r>
      <w:proofErr w:type="gramStart"/>
      <w:r>
        <w:t>В</w:t>
      </w:r>
      <w:proofErr w:type="gramEnd"/>
      <w:r>
        <w:t xml:space="preserve"> случае если работник не может выполнить заявку).</w:t>
      </w:r>
    </w:p>
    <w:p w14:paraId="3DACD3C3" w14:textId="45BAE5A3" w:rsidR="00E92E1D" w:rsidRDefault="00E92E1D" w:rsidP="00E92E1D">
      <w:r>
        <w:t>Данные процессы осуществляются следующими пользователями:</w:t>
      </w:r>
    </w:p>
    <w:p w14:paraId="2E087954" w14:textId="3F86D356" w:rsidR="00E92E1D" w:rsidRDefault="00E92E1D" w:rsidP="00E92E1D">
      <w:pPr>
        <w:pStyle w:val="a0"/>
        <w:ind w:left="1560"/>
      </w:pPr>
      <w:r>
        <w:t>Студентом</w:t>
      </w:r>
      <w:r w:rsidR="00652643">
        <w:t>,</w:t>
      </w:r>
      <w:r>
        <w:t xml:space="preserve"> </w:t>
      </w:r>
      <w:r w:rsidR="00652643">
        <w:t>создает</w:t>
      </w:r>
      <w:r>
        <w:t xml:space="preserve"> заявку</w:t>
      </w:r>
      <w:r w:rsidR="00652643">
        <w:t xml:space="preserve"> на ремонт;</w:t>
      </w:r>
    </w:p>
    <w:p w14:paraId="6334A078" w14:textId="7D02646D" w:rsidR="00E92E1D" w:rsidRDefault="00E92E1D" w:rsidP="00E92E1D">
      <w:pPr>
        <w:pStyle w:val="a0"/>
        <w:ind w:left="1560"/>
      </w:pPr>
      <w:r>
        <w:t>Администратором</w:t>
      </w:r>
      <w:r w:rsidR="00652643">
        <w:t>,</w:t>
      </w:r>
      <w:r>
        <w:t xml:space="preserve"> </w:t>
      </w:r>
      <w:r w:rsidR="00652643">
        <w:t>проверяет эту заявку;</w:t>
      </w:r>
    </w:p>
    <w:p w14:paraId="2DF118E6" w14:textId="45CCC3E8" w:rsidR="00652643" w:rsidRDefault="00652643" w:rsidP="00E92E1D">
      <w:pPr>
        <w:pStyle w:val="a0"/>
        <w:ind w:left="1560"/>
      </w:pPr>
      <w:r>
        <w:t>Работником общежития, устраняет поломку.</w:t>
      </w:r>
    </w:p>
    <w:p w14:paraId="4A12C890" w14:textId="77777777" w:rsidR="00652643" w:rsidRPr="00E92E1D" w:rsidRDefault="00652643" w:rsidP="00652643"/>
    <w:p w14:paraId="2524D416" w14:textId="77777777" w:rsidR="00E92E1D" w:rsidRDefault="00E92E1D" w:rsidP="00E92E1D"/>
    <w:p w14:paraId="37912B83" w14:textId="77777777" w:rsidR="00E861D2" w:rsidRDefault="00E861D2" w:rsidP="00E861D2">
      <w:pPr>
        <w:pStyle w:val="1"/>
      </w:pPr>
      <w:bookmarkStart w:id="20" w:name="_Toc178930262"/>
      <w:bookmarkStart w:id="21" w:name="_Toc131673631"/>
      <w:bookmarkStart w:id="22" w:name="_Toc182563316"/>
      <w:bookmarkEnd w:id="19"/>
      <w:r>
        <w:lastRenderedPageBreak/>
        <w:t>Требования к системе</w:t>
      </w:r>
      <w:bookmarkEnd w:id="20"/>
      <w:bookmarkEnd w:id="22"/>
    </w:p>
    <w:p w14:paraId="573F0A18" w14:textId="77777777" w:rsidR="00E861D2" w:rsidRDefault="00E861D2" w:rsidP="00E861D2">
      <w:pPr>
        <w:pStyle w:val="2"/>
        <w:tabs>
          <w:tab w:val="num" w:pos="964"/>
        </w:tabs>
        <w:ind w:left="0" w:firstLine="851"/>
      </w:pPr>
      <w:bookmarkStart w:id="23" w:name="_Toc178930263"/>
      <w:bookmarkStart w:id="24" w:name="_Toc182563317"/>
      <w:r>
        <w:t>Требование к системе</w:t>
      </w:r>
      <w:bookmarkEnd w:id="23"/>
      <w:bookmarkEnd w:id="24"/>
      <w:r>
        <w:t xml:space="preserve"> </w:t>
      </w:r>
    </w:p>
    <w:p w14:paraId="28731BD4" w14:textId="77777777" w:rsidR="00E861D2" w:rsidRDefault="00E861D2" w:rsidP="00E861D2">
      <w:r>
        <w:t>В требование системы входит:</w:t>
      </w:r>
    </w:p>
    <w:p w14:paraId="62FF5713" w14:textId="77777777" w:rsidR="00E861D2" w:rsidRDefault="00E861D2" w:rsidP="00E861D2">
      <w:pPr>
        <w:pStyle w:val="a0"/>
      </w:pPr>
      <w:r>
        <w:t>требования к структуре и функционированию системы;</w:t>
      </w:r>
    </w:p>
    <w:p w14:paraId="78BC638B" w14:textId="77777777" w:rsidR="00E861D2" w:rsidRDefault="00E861D2" w:rsidP="00E861D2">
      <w:pPr>
        <w:pStyle w:val="a0"/>
      </w:pPr>
      <w:r>
        <w:t>показатели назначения;</w:t>
      </w:r>
    </w:p>
    <w:p w14:paraId="6E43BE0F" w14:textId="77777777" w:rsidR="00E861D2" w:rsidRDefault="00E861D2" w:rsidP="00E861D2">
      <w:pPr>
        <w:pStyle w:val="a0"/>
      </w:pPr>
      <w:r>
        <w:t>требования к надежности;</w:t>
      </w:r>
    </w:p>
    <w:p w14:paraId="37DF3B50" w14:textId="77777777" w:rsidR="00E861D2" w:rsidRDefault="00E861D2" w:rsidP="00E861D2">
      <w:pPr>
        <w:pStyle w:val="a0"/>
      </w:pPr>
      <w:r>
        <w:t>требования безопасности;</w:t>
      </w:r>
    </w:p>
    <w:p w14:paraId="09F33B44" w14:textId="77777777" w:rsidR="00E861D2" w:rsidRDefault="00E861D2" w:rsidP="00E861D2">
      <w:pPr>
        <w:pStyle w:val="a0"/>
      </w:pPr>
      <w:r>
        <w:t>требования к патентной чистоте;</w:t>
      </w:r>
    </w:p>
    <w:p w14:paraId="533552F4" w14:textId="77777777" w:rsidR="00E861D2" w:rsidRDefault="00E861D2" w:rsidP="00E861D2">
      <w:pPr>
        <w:pStyle w:val="3"/>
      </w:pPr>
      <w:bookmarkStart w:id="25" w:name="_Toc178930264"/>
      <w:bookmarkStart w:id="26" w:name="_Toc182563318"/>
      <w:r>
        <w:t>Требования к структуре и функционированию системы</w:t>
      </w:r>
      <w:bookmarkEnd w:id="25"/>
      <w:bookmarkEnd w:id="26"/>
    </w:p>
    <w:p w14:paraId="3FBC3DC5" w14:textId="77777777" w:rsidR="00E861D2" w:rsidRDefault="00E861D2" w:rsidP="00E861D2">
      <w:r>
        <w:t>В требование к структуре и функционированию системы входит:</w:t>
      </w:r>
    </w:p>
    <w:p w14:paraId="339A9452" w14:textId="77777777" w:rsidR="00E861D2" w:rsidRDefault="00E861D2" w:rsidP="00E861D2">
      <w:pPr>
        <w:pStyle w:val="a0"/>
      </w:pPr>
      <w:r>
        <w:t>перечень подсистем, их назначения и основные характеристики;</w:t>
      </w:r>
    </w:p>
    <w:p w14:paraId="4C38DAE4" w14:textId="77777777" w:rsidR="00E861D2" w:rsidRDefault="00E861D2" w:rsidP="00E861D2">
      <w:pPr>
        <w:pStyle w:val="a0"/>
      </w:pPr>
      <w:r>
        <w:t>требование к способам и средствам связи для информационного обмена между компонентами системы;</w:t>
      </w:r>
    </w:p>
    <w:p w14:paraId="3C323325" w14:textId="77777777" w:rsidR="00E861D2" w:rsidRDefault="00E861D2" w:rsidP="00E861D2">
      <w:pPr>
        <w:pStyle w:val="a0"/>
      </w:pPr>
      <w:r>
        <w:t>требования к характеристикам взаимосвязей создаваемой системы со смежными;</w:t>
      </w:r>
    </w:p>
    <w:p w14:paraId="6CE0F5DE" w14:textId="77777777" w:rsidR="00E861D2" w:rsidRDefault="00E861D2" w:rsidP="00E861D2">
      <w:pPr>
        <w:pStyle w:val="a0"/>
      </w:pPr>
      <w:r>
        <w:t>требования к режимам функционирования системы;</w:t>
      </w:r>
    </w:p>
    <w:p w14:paraId="0D454747" w14:textId="77777777" w:rsidR="00E861D2" w:rsidRDefault="00E861D2" w:rsidP="00E861D2">
      <w:pPr>
        <w:pStyle w:val="a0"/>
      </w:pPr>
      <w:r>
        <w:t>требования по диагностики системы;</w:t>
      </w:r>
    </w:p>
    <w:p w14:paraId="35CC2B90" w14:textId="77777777" w:rsidR="00E861D2" w:rsidRDefault="00E861D2" w:rsidP="00E861D2">
      <w:pPr>
        <w:pStyle w:val="a0"/>
      </w:pPr>
      <w:r>
        <w:t>перспективы развития, модернизации системы.</w:t>
      </w:r>
    </w:p>
    <w:p w14:paraId="74AFF2B3" w14:textId="77777777" w:rsidR="00E861D2" w:rsidRDefault="00E861D2" w:rsidP="00E861D2">
      <w:pPr>
        <w:pStyle w:val="4"/>
      </w:pPr>
      <w:r>
        <w:t>Перечень подсистем, их назначение и основные характеристики</w:t>
      </w:r>
    </w:p>
    <w:p w14:paraId="1CFEB07F" w14:textId="5084075D" w:rsidR="00E861D2" w:rsidRPr="003C758B" w:rsidRDefault="00E861D2" w:rsidP="00E861D2">
      <w:r w:rsidRPr="003C758B">
        <w:t>В состав системы " С</w:t>
      </w:r>
      <w:r w:rsidRPr="003C758B">
        <w:rPr>
          <w:rStyle w:val="normaltextrun"/>
          <w:shd w:val="clear" w:color="auto" w:fill="FFFFFF"/>
        </w:rPr>
        <w:t>истемы для распределения заявок</w:t>
      </w:r>
      <w:r w:rsidRPr="003C758B">
        <w:t xml:space="preserve"> " должны входить следующие подсистемы:</w:t>
      </w:r>
    </w:p>
    <w:p w14:paraId="53FAE1E6" w14:textId="1F5622B3" w:rsidR="00E861D2" w:rsidRPr="003C758B" w:rsidRDefault="00E861D2" w:rsidP="00E861D2">
      <w:r w:rsidRPr="003C758B">
        <w:t>Подсистема админ панели:</w:t>
      </w:r>
    </w:p>
    <w:p w14:paraId="5AB91BA8" w14:textId="1F5EDFA9" w:rsidR="00E861D2" w:rsidRPr="003C758B" w:rsidRDefault="00E861D2" w:rsidP="00E861D2">
      <w:pPr>
        <w:pStyle w:val="a0"/>
      </w:pPr>
      <w:r w:rsidRPr="003C758B">
        <w:t>создание</w:t>
      </w:r>
      <w:r w:rsidR="003C758B">
        <w:t xml:space="preserve"> заявок</w:t>
      </w:r>
      <w:r w:rsidRPr="003C758B">
        <w:rPr>
          <w:lang w:val="en-US"/>
        </w:rPr>
        <w:t>;</w:t>
      </w:r>
    </w:p>
    <w:p w14:paraId="0A66D37A" w14:textId="584D1C5D" w:rsidR="00E861D2" w:rsidRPr="003C758B" w:rsidRDefault="003C758B" w:rsidP="00E861D2">
      <w:pPr>
        <w:pStyle w:val="a0"/>
      </w:pPr>
      <w:r>
        <w:t>удаление уже существующих заявок</w:t>
      </w:r>
      <w:r w:rsidR="00E861D2" w:rsidRPr="003C758B">
        <w:t>;</w:t>
      </w:r>
    </w:p>
    <w:p w14:paraId="25CBA1D3" w14:textId="27223FF5" w:rsidR="00E861D2" w:rsidRDefault="00E861D2" w:rsidP="00E861D2">
      <w:pPr>
        <w:pStyle w:val="a0"/>
      </w:pPr>
      <w:r w:rsidRPr="003C758B">
        <w:t>редактирование</w:t>
      </w:r>
      <w:r w:rsidR="003C758B">
        <w:t xml:space="preserve"> описания заявок;</w:t>
      </w:r>
    </w:p>
    <w:p w14:paraId="67FC708B" w14:textId="3ED76FBC" w:rsidR="003C758B" w:rsidRDefault="003C758B" w:rsidP="00E861D2">
      <w:pPr>
        <w:pStyle w:val="a0"/>
      </w:pPr>
      <w:r>
        <w:t>изменение статуса заявок;</w:t>
      </w:r>
    </w:p>
    <w:p w14:paraId="06EB9ED4" w14:textId="463059AA" w:rsidR="003C758B" w:rsidRDefault="003C758B" w:rsidP="00E861D2">
      <w:pPr>
        <w:pStyle w:val="a0"/>
      </w:pPr>
      <w:r>
        <w:t>переназначение работника на заявку;</w:t>
      </w:r>
    </w:p>
    <w:p w14:paraId="2D416342" w14:textId="04EE2FCF" w:rsidR="005254B9" w:rsidRDefault="005254B9" w:rsidP="005254B9">
      <w:pPr>
        <w:pStyle w:val="a0"/>
      </w:pPr>
      <w:r>
        <w:t>добавление данных: номера телефона студента, его ФИО, корпуса и комнаты, проживающих в общежитии;</w:t>
      </w:r>
    </w:p>
    <w:p w14:paraId="2EF37B2A" w14:textId="61D47131" w:rsidR="005254B9" w:rsidRDefault="003C758B" w:rsidP="005254B9">
      <w:pPr>
        <w:pStyle w:val="a0"/>
      </w:pPr>
      <w:r>
        <w:t>редактирование номера телефона, ФИО, корпуса и комнаты студентов, проживающих в общежитии;</w:t>
      </w:r>
    </w:p>
    <w:p w14:paraId="2E074E3A" w14:textId="6C12F295" w:rsidR="005254B9" w:rsidRDefault="005254B9" w:rsidP="005254B9">
      <w:pPr>
        <w:pStyle w:val="a0"/>
      </w:pPr>
      <w:r>
        <w:lastRenderedPageBreak/>
        <w:t>добавление данных: телефона работника, ФИО работника, должности работника, корпуса в котором он работает.</w:t>
      </w:r>
    </w:p>
    <w:p w14:paraId="19F89AA7" w14:textId="25224666" w:rsidR="005254B9" w:rsidRPr="003C758B" w:rsidRDefault="005254B9" w:rsidP="005254B9">
      <w:pPr>
        <w:pStyle w:val="a0"/>
      </w:pPr>
      <w:r>
        <w:t>редактирование номера телефона работника, ФИО работника, должности работника, корпуса в котором он работает.</w:t>
      </w:r>
    </w:p>
    <w:p w14:paraId="393A7820" w14:textId="77777777" w:rsidR="003C758B" w:rsidRDefault="003C758B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iCs/>
        </w:rPr>
      </w:pPr>
      <w:r>
        <w:br w:type="page"/>
      </w:r>
    </w:p>
    <w:p w14:paraId="73695B72" w14:textId="2FA071CC" w:rsidR="00E861D2" w:rsidRDefault="00E861D2" w:rsidP="00E861D2">
      <w:pPr>
        <w:pStyle w:val="4"/>
      </w:pPr>
      <w:r>
        <w:lastRenderedPageBreak/>
        <w:t>Требование к способам и средствам связи для информационного обмена между компонентами системы</w:t>
      </w:r>
    </w:p>
    <w:p w14:paraId="2BE61615" w14:textId="3D4CF4FB" w:rsidR="00E861D2" w:rsidRDefault="00E861D2" w:rsidP="00E861D2">
      <w:r>
        <w:t>Для обеспечения информационного обмена между компонентами системы "</w:t>
      </w:r>
      <w:r w:rsidRPr="00E861D2">
        <w:t xml:space="preserve"> Системы для распределения заявок"</w:t>
      </w:r>
      <w:r>
        <w:t xml:space="preserve"> необходимо использовать следующие способы и средства связи:</w:t>
      </w:r>
    </w:p>
    <w:p w14:paraId="401CE04F" w14:textId="77777777" w:rsidR="00E861D2" w:rsidRDefault="00E861D2" w:rsidP="00E861D2">
      <w:r>
        <w:t>Обмен данными с клиентскими приложениями:</w:t>
      </w:r>
    </w:p>
    <w:p w14:paraId="63CFB79E" w14:textId="01708B66" w:rsidR="00E861D2" w:rsidRDefault="00E861D2" w:rsidP="00E861D2">
      <w:pPr>
        <w:pStyle w:val="a0"/>
      </w:pPr>
      <w:r>
        <w:t>использование БД для обеспечения связи между клиентскими приложениями.</w:t>
      </w:r>
    </w:p>
    <w:p w14:paraId="32C41DBD" w14:textId="77777777" w:rsidR="00E861D2" w:rsidRDefault="00E861D2" w:rsidP="00E861D2">
      <w:r>
        <w:t>В состав передаваемых данных входят:</w:t>
      </w:r>
    </w:p>
    <w:p w14:paraId="28B5A05F" w14:textId="77777777" w:rsidR="00E861D2" w:rsidRDefault="00E861D2" w:rsidP="00E861D2">
      <w:pPr>
        <w:pStyle w:val="a0"/>
      </w:pPr>
      <w:r>
        <w:t>данные о пользователях и их ролях</w:t>
      </w:r>
      <w:r w:rsidRPr="00985225">
        <w:t>;</w:t>
      </w:r>
    </w:p>
    <w:p w14:paraId="5AD625A4" w14:textId="7FF29ADD" w:rsidR="00E861D2" w:rsidRDefault="00E861D2" w:rsidP="00E861D2">
      <w:pPr>
        <w:pStyle w:val="a0"/>
      </w:pPr>
      <w:r>
        <w:t>информация о заявках и их статусах.</w:t>
      </w:r>
    </w:p>
    <w:p w14:paraId="5F0275DA" w14:textId="77777777" w:rsidR="00E861D2" w:rsidRDefault="00E861D2" w:rsidP="00E861D2">
      <w:pPr>
        <w:pStyle w:val="4"/>
      </w:pPr>
      <w:r w:rsidRPr="00985225">
        <w:t>Перспективы развития, модернизации системы</w:t>
      </w:r>
    </w:p>
    <w:p w14:paraId="7C700462" w14:textId="48A461C1" w:rsidR="00E861D2" w:rsidRDefault="00E861D2" w:rsidP="00E861D2">
      <w:r>
        <w:t>Система "</w:t>
      </w:r>
      <w:r w:rsidRPr="00E861D2">
        <w:t xml:space="preserve"> </w:t>
      </w:r>
      <w:r>
        <w:t>С</w:t>
      </w:r>
      <w:r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>
        <w:rPr>
          <w:rStyle w:val="normaltextrun"/>
          <w:color w:val="000000"/>
          <w:shd w:val="clear" w:color="auto" w:fill="FFFFFF"/>
        </w:rPr>
        <w:t xml:space="preserve"> заявок</w:t>
      </w:r>
      <w:r>
        <w:t>" должна быть спроектирована и разработана с учетом возможности дальнейшего развития и модернизации. Необходимо предусмотреть следующие перспективы развития системы:</w:t>
      </w:r>
    </w:p>
    <w:p w14:paraId="53CE75D4" w14:textId="77777777" w:rsidR="00625BD6" w:rsidRDefault="00E861D2" w:rsidP="00625BD6">
      <w:r>
        <w:t>Расширение функциональности:</w:t>
      </w:r>
    </w:p>
    <w:p w14:paraId="32657006" w14:textId="442C267C" w:rsidR="00625BD6" w:rsidRDefault="00625BD6" w:rsidP="00625BD6">
      <w:pPr>
        <w:pStyle w:val="a0"/>
        <w:numPr>
          <w:ilvl w:val="0"/>
          <w:numId w:val="35"/>
        </w:numPr>
        <w:ind w:left="641" w:hanging="357"/>
      </w:pPr>
      <w:r>
        <w:t>система должна постоянно развиваться и обновляться, чтобы удовлетворять потребности пользователей и соответствовать современным технологическим требованиям;</w:t>
      </w:r>
    </w:p>
    <w:p w14:paraId="2D11BE7C" w14:textId="12777A76" w:rsidR="00E861D2" w:rsidRPr="00625BD6" w:rsidRDefault="00625BD6" w:rsidP="00625BD6">
      <w:r>
        <w:t xml:space="preserve"> Улучшение производительности</w:t>
      </w:r>
      <w:r>
        <w:rPr>
          <w:lang w:val="en-US"/>
        </w:rPr>
        <w:t>:</w:t>
      </w:r>
    </w:p>
    <w:p w14:paraId="1CC562AE" w14:textId="34FAB9C5" w:rsidR="00E861D2" w:rsidRDefault="00625BD6" w:rsidP="00E861D2">
      <w:pPr>
        <w:pStyle w:val="a0"/>
      </w:pPr>
      <w:r>
        <w:t>система должна иметь возможность повышения производительности, обеспечивая более эффективное выполнение задач.</w:t>
      </w:r>
    </w:p>
    <w:p w14:paraId="5E385CE5" w14:textId="77777777" w:rsidR="00E861D2" w:rsidRPr="002376F0" w:rsidRDefault="00E861D2" w:rsidP="00E861D2">
      <w:pPr>
        <w:pStyle w:val="3"/>
      </w:pPr>
      <w:bookmarkStart w:id="27" w:name="_Toc178930265"/>
      <w:bookmarkStart w:id="28" w:name="_Toc182563319"/>
      <w:r w:rsidRPr="002376F0">
        <w:t>Показатели назначения</w:t>
      </w:r>
      <w:bookmarkEnd w:id="27"/>
      <w:bookmarkEnd w:id="28"/>
    </w:p>
    <w:p w14:paraId="335093E2" w14:textId="31802101" w:rsidR="00E861D2" w:rsidRDefault="00E861D2" w:rsidP="00E861D2">
      <w:r>
        <w:t xml:space="preserve">Показатели назначения системы </w:t>
      </w:r>
      <w:r w:rsidR="00625BD6" w:rsidRPr="00625BD6">
        <w:t>“</w:t>
      </w:r>
      <w:r w:rsidR="00625BD6">
        <w:t>С</w:t>
      </w:r>
      <w:r w:rsidR="00625BD6">
        <w:rPr>
          <w:rStyle w:val="normaltextrun"/>
          <w:color w:val="000000"/>
          <w:shd w:val="clear" w:color="auto" w:fill="FFFFFF"/>
        </w:rPr>
        <w:t xml:space="preserve">истемы для распределения </w:t>
      </w:r>
      <w:proofErr w:type="spellStart"/>
      <w:r w:rsidR="00625BD6">
        <w:rPr>
          <w:rStyle w:val="normaltextrun"/>
          <w:color w:val="000000"/>
          <w:shd w:val="clear" w:color="auto" w:fill="FFFFFF"/>
        </w:rPr>
        <w:t>заяво</w:t>
      </w:r>
      <w:proofErr w:type="spellEnd"/>
      <w:r w:rsidR="00625BD6" w:rsidRPr="00625BD6">
        <w:rPr>
          <w:rStyle w:val="normaltextrun"/>
          <w:color w:val="000000"/>
          <w:shd w:val="clear" w:color="auto" w:fill="FFFFFF"/>
        </w:rPr>
        <w:t>”</w:t>
      </w:r>
      <w:r>
        <w:t>:</w:t>
      </w:r>
    </w:p>
    <w:p w14:paraId="35462503" w14:textId="77777777" w:rsidR="00E861D2" w:rsidRDefault="00E861D2" w:rsidP="00E861D2">
      <w:r>
        <w:t>Доступность:</w:t>
      </w:r>
    </w:p>
    <w:p w14:paraId="5F06AABF" w14:textId="77777777" w:rsidR="00E861D2" w:rsidRDefault="00E861D2" w:rsidP="00E861D2">
      <w:pPr>
        <w:pStyle w:val="a0"/>
      </w:pPr>
      <w:r>
        <w:t>система должна обеспечивать доступность не менее 99.9% времени, за исключением запланированных периодов технического обслуживания.</w:t>
      </w:r>
    </w:p>
    <w:p w14:paraId="1DD1463E" w14:textId="77777777" w:rsidR="00E861D2" w:rsidRDefault="00E861D2" w:rsidP="00E861D2">
      <w:r>
        <w:t>Производительность:</w:t>
      </w:r>
    </w:p>
    <w:p w14:paraId="5C8AAD57" w14:textId="2B269097" w:rsidR="00E861D2" w:rsidRDefault="00625BD6" w:rsidP="00E861D2">
      <w:pPr>
        <w:pStyle w:val="a0"/>
      </w:pPr>
      <w:r>
        <w:t>система должна обеспечивать быстрый ответ пользователю.</w:t>
      </w:r>
    </w:p>
    <w:p w14:paraId="4F28C18A" w14:textId="77777777" w:rsidR="00E861D2" w:rsidRDefault="00E861D2" w:rsidP="00E861D2">
      <w:r>
        <w:t>Расширяемость:</w:t>
      </w:r>
    </w:p>
    <w:p w14:paraId="6995B5C1" w14:textId="4C8C4E90" w:rsidR="00E861D2" w:rsidRDefault="00E861D2" w:rsidP="00E861D2">
      <w:pPr>
        <w:pStyle w:val="a0"/>
      </w:pPr>
      <w:r>
        <w:t>система должна быть спроектирована с учетом возмо</w:t>
      </w:r>
      <w:r w:rsidR="00625BD6">
        <w:t>жности добавления новых функций</w:t>
      </w:r>
      <w:r w:rsidRPr="00995091">
        <w:t>;</w:t>
      </w:r>
    </w:p>
    <w:p w14:paraId="2F6A9929" w14:textId="77777777" w:rsidR="00E861D2" w:rsidRDefault="00E861D2" w:rsidP="00E861D2">
      <w:pPr>
        <w:pStyle w:val="a0"/>
      </w:pPr>
      <w:r>
        <w:lastRenderedPageBreak/>
        <w:t>должна быть предусмотрена возможность интеграции с дополнительными внешними сервисами и системами в будущем.</w:t>
      </w:r>
    </w:p>
    <w:p w14:paraId="278290E3" w14:textId="77777777" w:rsidR="00E861D2" w:rsidRDefault="00E861D2" w:rsidP="00E861D2">
      <w:pPr>
        <w:pStyle w:val="3"/>
      </w:pPr>
      <w:bookmarkStart w:id="29" w:name="_Toc178930266"/>
      <w:bookmarkStart w:id="30" w:name="_Toc182563320"/>
      <w:r w:rsidRPr="00995091">
        <w:t>Требования к надежности</w:t>
      </w:r>
      <w:bookmarkEnd w:id="29"/>
      <w:bookmarkEnd w:id="30"/>
    </w:p>
    <w:p w14:paraId="56FD29E2" w14:textId="43D90339" w:rsidR="00E861D2" w:rsidRDefault="00E861D2" w:rsidP="00E861D2">
      <w:r>
        <w:t xml:space="preserve">Требование к надежности системы </w:t>
      </w:r>
      <w:r w:rsidR="00625BD6" w:rsidRPr="00625BD6">
        <w:t>“</w:t>
      </w:r>
      <w:r w:rsidR="00625BD6">
        <w:t>С</w:t>
      </w:r>
      <w:r w:rsidR="00625BD6">
        <w:rPr>
          <w:rStyle w:val="normaltextrun"/>
          <w:color w:val="000000"/>
          <w:shd w:val="clear" w:color="auto" w:fill="FFFFFF"/>
        </w:rPr>
        <w:t>истемы для распределения заявок</w:t>
      </w:r>
      <w:r w:rsidR="00625BD6" w:rsidRPr="00625BD6">
        <w:t>”</w:t>
      </w:r>
      <w:r>
        <w:t>:</w:t>
      </w:r>
    </w:p>
    <w:p w14:paraId="493C9FA3" w14:textId="77777777" w:rsidR="00E861D2" w:rsidRDefault="00E861D2" w:rsidP="00E861D2">
      <w:r>
        <w:t>Показатель надежности:</w:t>
      </w:r>
    </w:p>
    <w:p w14:paraId="35C51691" w14:textId="77777777" w:rsidR="00E861D2" w:rsidRDefault="00E861D2" w:rsidP="00E861D2">
      <w:pPr>
        <w:pStyle w:val="a0"/>
      </w:pPr>
      <w:r>
        <w:t>Среднее время наработки на отказ должно быть не менее 1000 часов.</w:t>
      </w:r>
    </w:p>
    <w:p w14:paraId="64FF9729" w14:textId="77777777" w:rsidR="00E861D2" w:rsidRDefault="00E861D2" w:rsidP="00E861D2">
      <w:pPr>
        <w:pStyle w:val="3"/>
      </w:pPr>
      <w:bookmarkStart w:id="31" w:name="_Toc178930267"/>
      <w:bookmarkStart w:id="32" w:name="_Toc182563321"/>
      <w:r w:rsidRPr="003D3549">
        <w:t>Требования к безопасности</w:t>
      </w:r>
      <w:bookmarkEnd w:id="31"/>
      <w:bookmarkEnd w:id="32"/>
    </w:p>
    <w:p w14:paraId="3C56DB9B" w14:textId="77777777" w:rsidR="00E861D2" w:rsidRDefault="00E861D2" w:rsidP="00E861D2">
      <w:r w:rsidRPr="003D3549">
        <w:t>Реализуемые решения должны соответствовать нормам электро- и пожаробезопасности в соответствии с требованиями законодательства РФ, а также необходимо получить их согласие на обработку данных.</w:t>
      </w:r>
    </w:p>
    <w:p w14:paraId="6B33AFBC" w14:textId="77777777" w:rsidR="00E861D2" w:rsidRDefault="00E861D2" w:rsidP="00E861D2">
      <w:pPr>
        <w:pStyle w:val="3"/>
      </w:pPr>
      <w:bookmarkStart w:id="33" w:name="_Toc178930268"/>
      <w:bookmarkStart w:id="34" w:name="_Toc182563322"/>
      <w:r w:rsidRPr="003D3549">
        <w:t>Требования к защите информации от несанкционированного доступа</w:t>
      </w:r>
      <w:bookmarkEnd w:id="33"/>
      <w:bookmarkEnd w:id="34"/>
    </w:p>
    <w:p w14:paraId="38E9A4C0" w14:textId="77777777" w:rsidR="00E861D2" w:rsidRDefault="00E861D2" w:rsidP="00E861D2">
      <w:r>
        <w:t>Требования к защите информации от несанкционированного доступа в системе "Онлайн доска":</w:t>
      </w:r>
    </w:p>
    <w:p w14:paraId="7662317D" w14:textId="77777777" w:rsidR="00E861D2" w:rsidRDefault="00E861D2" w:rsidP="00E861D2">
      <w:r>
        <w:t>Идентификация и аутентификация пользователей:</w:t>
      </w:r>
    </w:p>
    <w:p w14:paraId="30117D26" w14:textId="4C1ED834" w:rsidR="00E861D2" w:rsidRDefault="00E861D2" w:rsidP="00E861D2">
      <w:pPr>
        <w:pStyle w:val="a0"/>
      </w:pPr>
      <w:r>
        <w:t xml:space="preserve">каждый пользователь системы должен иметь </w:t>
      </w:r>
      <w:r w:rsidR="00625BD6">
        <w:t>уникальную учетную запись, привязанную к его номеру телефона</w:t>
      </w:r>
      <w:r>
        <w:t>.</w:t>
      </w:r>
    </w:p>
    <w:p w14:paraId="29FAF4A5" w14:textId="77777777" w:rsidR="00E861D2" w:rsidRDefault="00E861D2" w:rsidP="00E861D2">
      <w:r>
        <w:t>Обучение и осведомленность пользователей:</w:t>
      </w:r>
    </w:p>
    <w:p w14:paraId="1B882F9E" w14:textId="77777777" w:rsidR="00E861D2" w:rsidRDefault="00E861D2" w:rsidP="00E861D2">
      <w:pPr>
        <w:pStyle w:val="a0"/>
      </w:pPr>
      <w:r>
        <w:t>пользователи системы должны быть проинформированы о правилах безопасности и ответственности за защиту конфиденциальной информации.</w:t>
      </w:r>
    </w:p>
    <w:p w14:paraId="5297736C" w14:textId="77777777" w:rsidR="00E861D2" w:rsidRDefault="00E861D2" w:rsidP="00E861D2">
      <w:pPr>
        <w:pStyle w:val="3"/>
      </w:pPr>
      <w:bookmarkStart w:id="35" w:name="_Toc178930269"/>
      <w:bookmarkStart w:id="36" w:name="_Toc182563323"/>
      <w:r>
        <w:t>Требования к патентной чистоте</w:t>
      </w:r>
      <w:bookmarkEnd w:id="35"/>
      <w:bookmarkEnd w:id="36"/>
    </w:p>
    <w:p w14:paraId="1733EAD3" w14:textId="77777777" w:rsidR="00E861D2" w:rsidRPr="00406E45" w:rsidRDefault="00E861D2" w:rsidP="00E861D2">
      <w:r w:rsidRPr="00406E45">
        <w:t>Система должна отвечать требованиям к патентной чистоте согласно действующему законодательству Российской Федерации.</w:t>
      </w:r>
    </w:p>
    <w:p w14:paraId="3DC46C68" w14:textId="77777777" w:rsidR="00E861D2" w:rsidRDefault="00E861D2" w:rsidP="00E861D2">
      <w:pPr>
        <w:pStyle w:val="2"/>
        <w:tabs>
          <w:tab w:val="num" w:pos="964"/>
        </w:tabs>
        <w:ind w:left="0" w:firstLine="851"/>
      </w:pPr>
      <w:bookmarkStart w:id="37" w:name="_Toc178930270"/>
      <w:bookmarkStart w:id="38" w:name="_Toc182563324"/>
      <w:r>
        <w:t>Требование к функциям (задачам), выполняемым системой</w:t>
      </w:r>
      <w:bookmarkEnd w:id="37"/>
      <w:bookmarkEnd w:id="38"/>
    </w:p>
    <w:p w14:paraId="337F9DC2" w14:textId="49E3B9FA" w:rsidR="00E861D2" w:rsidRDefault="00493AB8" w:rsidP="00E861D2">
      <w:r>
        <w:t>«Система для распределения заявок» должна выполнять следующие функции:</w:t>
      </w:r>
    </w:p>
    <w:p w14:paraId="67E43DBF" w14:textId="04FD619D" w:rsidR="00493AB8" w:rsidRDefault="00493AB8" w:rsidP="00493AB8">
      <w:r>
        <w:rPr>
          <w:lang w:eastAsia="en-US" w:bidi="en-US"/>
        </w:rPr>
        <w:t>Для</w:t>
      </w:r>
      <w:r>
        <w:rPr>
          <w:lang w:eastAsia="en-US" w:bidi="en-US"/>
        </w:rPr>
        <w:t xml:space="preserve"> студента:</w:t>
      </w:r>
      <w:r>
        <w:t xml:space="preserve"> </w:t>
      </w:r>
    </w:p>
    <w:p w14:paraId="3A21AFCA" w14:textId="4E0027E2" w:rsidR="00493AB8" w:rsidRDefault="00493AB8" w:rsidP="00493AB8">
      <w:pPr>
        <w:pStyle w:val="a0"/>
        <w:tabs>
          <w:tab w:val="clear" w:pos="1276"/>
          <w:tab w:val="left" w:pos="567"/>
        </w:tabs>
        <w:ind w:left="0" w:firstLine="284"/>
        <w:rPr>
          <w:lang w:eastAsia="en-US" w:bidi="en-US"/>
        </w:rPr>
      </w:pPr>
      <w:bookmarkStart w:id="39" w:name="_Hlk181094232"/>
      <w:r>
        <w:rPr>
          <w:lang w:eastAsia="en-US" w:bidi="en-US"/>
        </w:rPr>
        <w:t>с</w:t>
      </w:r>
      <w:r>
        <w:rPr>
          <w:lang w:eastAsia="en-US" w:bidi="en-US"/>
        </w:rPr>
        <w:t>озда</w:t>
      </w:r>
      <w:bookmarkEnd w:id="39"/>
      <w:r>
        <w:rPr>
          <w:lang w:eastAsia="en-US" w:bidi="en-US"/>
        </w:rPr>
        <w:t>ние заявки</w:t>
      </w:r>
      <w:r>
        <w:rPr>
          <w:lang w:eastAsia="en-US" w:bidi="en-US"/>
        </w:rPr>
        <w:t xml:space="preserve"> на ремонт – </w:t>
      </w:r>
      <w:r>
        <w:rPr>
          <w:lang w:eastAsia="en-US" w:bidi="en-US"/>
        </w:rPr>
        <w:t xml:space="preserve">студент </w:t>
      </w:r>
      <w:r>
        <w:rPr>
          <w:lang w:eastAsia="en-US" w:bidi="en-US"/>
        </w:rPr>
        <w:t xml:space="preserve">должен иметь возможность </w:t>
      </w:r>
      <w:r>
        <w:rPr>
          <w:lang w:eastAsia="en-US" w:bidi="en-US"/>
        </w:rPr>
        <w:t xml:space="preserve">создать </w:t>
      </w:r>
      <w:proofErr w:type="gramStart"/>
      <w:r>
        <w:rPr>
          <w:lang w:eastAsia="en-US" w:bidi="en-US"/>
        </w:rPr>
        <w:t>заявку</w:t>
      </w:r>
      <w:proofErr w:type="gramEnd"/>
      <w:r>
        <w:rPr>
          <w:lang w:eastAsia="en-US" w:bidi="en-US"/>
        </w:rPr>
        <w:t xml:space="preserve"> на ремонт которая заносится в базу данных и в последующем передаётся работнику;</w:t>
      </w:r>
    </w:p>
    <w:p w14:paraId="3961A556" w14:textId="4F0A999C" w:rsidR="00493AB8" w:rsidRDefault="00493AB8" w:rsidP="00493AB8">
      <w:pPr>
        <w:pStyle w:val="a0"/>
        <w:tabs>
          <w:tab w:val="clear" w:pos="1276"/>
          <w:tab w:val="left" w:pos="567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lastRenderedPageBreak/>
        <w:t>редактирование</w:t>
      </w:r>
      <w:r>
        <w:rPr>
          <w:lang w:eastAsia="en-US" w:bidi="en-US"/>
        </w:rPr>
        <w:t xml:space="preserve"> заявк</w:t>
      </w:r>
      <w:r>
        <w:rPr>
          <w:lang w:eastAsia="en-US" w:bidi="en-US"/>
        </w:rPr>
        <w:t>и</w:t>
      </w:r>
      <w:r>
        <w:rPr>
          <w:lang w:eastAsia="en-US" w:bidi="en-US"/>
        </w:rPr>
        <w:t xml:space="preserve"> на ремонт – </w:t>
      </w:r>
      <w:r>
        <w:rPr>
          <w:lang w:eastAsia="en-US" w:bidi="en-US"/>
        </w:rPr>
        <w:t xml:space="preserve">студент </w:t>
      </w:r>
      <w:r>
        <w:rPr>
          <w:lang w:eastAsia="en-US" w:bidi="en-US"/>
        </w:rPr>
        <w:t xml:space="preserve">должен иметь </w:t>
      </w:r>
      <w:bookmarkStart w:id="40" w:name="_GoBack"/>
      <w:bookmarkEnd w:id="40"/>
      <w:r>
        <w:rPr>
          <w:lang w:eastAsia="en-US" w:bidi="en-US"/>
        </w:rPr>
        <w:t>возможность редактировать</w:t>
      </w:r>
      <w:r>
        <w:rPr>
          <w:lang w:eastAsia="en-US" w:bidi="en-US"/>
        </w:rPr>
        <w:t xml:space="preserve"> свою же уже отправленную заявку, отредактированная заявка меняется в базе данных и в последующем передаётся изменённая версия работнику;</w:t>
      </w:r>
    </w:p>
    <w:p w14:paraId="72109C9F" w14:textId="1968F4B2" w:rsidR="00493AB8" w:rsidRDefault="00493AB8" w:rsidP="00493AB8">
      <w:pPr>
        <w:pStyle w:val="a0"/>
        <w:tabs>
          <w:tab w:val="clear" w:pos="1276"/>
          <w:tab w:val="left" w:pos="567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просмотр прошлых заявок, оставленным</w:t>
      </w:r>
      <w:r>
        <w:rPr>
          <w:lang w:eastAsia="en-US" w:bidi="en-US"/>
        </w:rPr>
        <w:t xml:space="preserve"> им ранее – студент </w:t>
      </w:r>
      <w:r>
        <w:rPr>
          <w:lang w:eastAsia="en-US" w:bidi="en-US"/>
        </w:rPr>
        <w:t>должен име</w:t>
      </w:r>
      <w:r>
        <w:rPr>
          <w:lang w:eastAsia="en-US" w:bidi="en-US"/>
        </w:rPr>
        <w:t>т</w:t>
      </w:r>
      <w:r>
        <w:rPr>
          <w:lang w:eastAsia="en-US" w:bidi="en-US"/>
        </w:rPr>
        <w:t>ь</w:t>
      </w:r>
      <w:r>
        <w:rPr>
          <w:lang w:eastAsia="en-US" w:bidi="en-US"/>
        </w:rPr>
        <w:t xml:space="preserve"> возможность посмотреть отправленные им ранее заявки.</w:t>
      </w:r>
    </w:p>
    <w:p w14:paraId="02556B70" w14:textId="77777777" w:rsidR="00493AB8" w:rsidRDefault="00493AB8" w:rsidP="00493AB8">
      <w:pPr>
        <w:pStyle w:val="a0"/>
        <w:numPr>
          <w:ilvl w:val="0"/>
          <w:numId w:val="0"/>
        </w:numPr>
        <w:ind w:left="567"/>
        <w:rPr>
          <w:lang w:eastAsia="en-US" w:bidi="en-US"/>
        </w:rPr>
      </w:pPr>
    </w:p>
    <w:p w14:paraId="22075BEA" w14:textId="5228BD94" w:rsidR="00493AB8" w:rsidRDefault="00493AB8" w:rsidP="00493AB8">
      <w:pPr>
        <w:pStyle w:val="a0"/>
        <w:numPr>
          <w:ilvl w:val="0"/>
          <w:numId w:val="0"/>
        </w:numPr>
        <w:tabs>
          <w:tab w:val="clear" w:pos="1276"/>
          <w:tab w:val="left" w:pos="851"/>
        </w:tabs>
        <w:ind w:firstLine="851"/>
      </w:pPr>
      <w:r>
        <w:rPr>
          <w:lang w:eastAsia="en-US" w:bidi="en-US"/>
        </w:rPr>
        <w:t xml:space="preserve">Для </w:t>
      </w:r>
      <w:r>
        <w:rPr>
          <w:lang w:eastAsia="en-US" w:bidi="en-US"/>
        </w:rPr>
        <w:t>работника:</w:t>
      </w:r>
      <w:r>
        <w:t xml:space="preserve"> </w:t>
      </w:r>
    </w:p>
    <w:p w14:paraId="0F5DEAA4" w14:textId="1F06D909" w:rsidR="00493AB8" w:rsidRDefault="00493AB8" w:rsidP="00493AB8">
      <w:pPr>
        <w:pStyle w:val="a0"/>
        <w:tabs>
          <w:tab w:val="clear" w:pos="1276"/>
          <w:tab w:val="left" w:pos="567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просмотр прошлых заявок</w:t>
      </w:r>
      <w:r>
        <w:rPr>
          <w:lang w:eastAsia="en-US" w:bidi="en-US"/>
        </w:rPr>
        <w:t xml:space="preserve"> принятые или отклоненные им ранее – работник </w:t>
      </w:r>
      <w:r>
        <w:rPr>
          <w:lang w:eastAsia="en-US" w:bidi="en-US"/>
        </w:rPr>
        <w:t>должен им</w:t>
      </w:r>
      <w:r>
        <w:rPr>
          <w:lang w:eastAsia="en-US" w:bidi="en-US"/>
        </w:rPr>
        <w:t>ет</w:t>
      </w:r>
      <w:r>
        <w:rPr>
          <w:lang w:eastAsia="en-US" w:bidi="en-US"/>
        </w:rPr>
        <w:t>ь</w:t>
      </w:r>
      <w:r>
        <w:rPr>
          <w:lang w:eastAsia="en-US" w:bidi="en-US"/>
        </w:rPr>
        <w:t xml:space="preserve"> возможность посмотреть принятые или отклонённые им ранее заявки</w:t>
      </w:r>
      <w:r w:rsidRPr="00A3437B">
        <w:rPr>
          <w:lang w:eastAsia="en-US" w:bidi="en-US"/>
        </w:rPr>
        <w:t>;</w:t>
      </w:r>
    </w:p>
    <w:p w14:paraId="20FF5CC3" w14:textId="5402BB1B" w:rsidR="00493AB8" w:rsidRDefault="00493AB8" w:rsidP="00493AB8">
      <w:pPr>
        <w:pStyle w:val="a0"/>
        <w:tabs>
          <w:tab w:val="clear" w:pos="1276"/>
          <w:tab w:val="left" w:pos="567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принимать</w:t>
      </w:r>
      <w:r>
        <w:rPr>
          <w:lang w:eastAsia="en-US" w:bidi="en-US"/>
        </w:rPr>
        <w:t xml:space="preserve"> заявку – сотрудник</w:t>
      </w:r>
      <w:r>
        <w:rPr>
          <w:lang w:eastAsia="en-US" w:bidi="en-US"/>
        </w:rPr>
        <w:t xml:space="preserve"> должен иметь возможность принимать заявки</w:t>
      </w:r>
      <w:r>
        <w:rPr>
          <w:lang w:eastAsia="en-US" w:bidi="en-US"/>
        </w:rPr>
        <w:t xml:space="preserve"> от студента, принятая заявка редактируется в базе данных куда дописывается сотрудник, принявший данную заявку и в последующем передаётся студенту;</w:t>
      </w:r>
    </w:p>
    <w:p w14:paraId="7F966DBE" w14:textId="3BF9FFBA" w:rsidR="00493AB8" w:rsidRDefault="00493AB8" w:rsidP="00493AB8">
      <w:pPr>
        <w:pStyle w:val="a0"/>
        <w:tabs>
          <w:tab w:val="clear" w:pos="1276"/>
          <w:tab w:val="left" w:pos="567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отклонить заявку - сотрудник должен иметь возможность отклонить заявку от студента, отклонённая заявка редактируется в базе данных куда дописывается причина отклонения заявки и в последующем передаётся другому сотруднику;</w:t>
      </w:r>
    </w:p>
    <w:p w14:paraId="48FD081C" w14:textId="58C8AA0A" w:rsidR="00493AB8" w:rsidRDefault="00493AB8" w:rsidP="00493AB8">
      <w:pPr>
        <w:pStyle w:val="a0"/>
        <w:tabs>
          <w:tab w:val="clear" w:pos="1276"/>
          <w:tab w:val="left" w:pos="567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завершить заявку</w:t>
      </w:r>
      <w:r>
        <w:rPr>
          <w:lang w:eastAsia="en-US" w:bidi="en-US"/>
        </w:rPr>
        <w:t xml:space="preserve"> – сотрудник</w:t>
      </w:r>
      <w:r>
        <w:rPr>
          <w:lang w:eastAsia="en-US" w:bidi="en-US"/>
        </w:rPr>
        <w:t xml:space="preserve"> должен иметь возможность</w:t>
      </w:r>
      <w:r>
        <w:rPr>
          <w:lang w:eastAsia="en-US" w:bidi="en-US"/>
        </w:rPr>
        <w:t xml:space="preserve"> завершать заявки</w:t>
      </w:r>
      <w:r>
        <w:rPr>
          <w:lang w:eastAsia="en-US" w:bidi="en-US"/>
        </w:rPr>
        <w:t xml:space="preserve"> от студента, завершённая заявка меняет статус в базе данных на «Выполнена» и в последующем передаётся студенту.</w:t>
      </w:r>
    </w:p>
    <w:p w14:paraId="2E2CFE34" w14:textId="77777777" w:rsidR="00493AB8" w:rsidRDefault="00493AB8" w:rsidP="00493AB8">
      <w:pPr>
        <w:pStyle w:val="a0"/>
        <w:numPr>
          <w:ilvl w:val="0"/>
          <w:numId w:val="0"/>
        </w:numPr>
        <w:ind w:left="645"/>
        <w:rPr>
          <w:lang w:eastAsia="en-US" w:bidi="en-US"/>
        </w:rPr>
      </w:pPr>
    </w:p>
    <w:p w14:paraId="0F20D72D" w14:textId="7BD50784" w:rsidR="00493AB8" w:rsidRDefault="00493AB8" w:rsidP="00493AB8">
      <w:pPr>
        <w:pStyle w:val="a0"/>
        <w:numPr>
          <w:ilvl w:val="0"/>
          <w:numId w:val="0"/>
        </w:numPr>
        <w:ind w:firstLine="851"/>
      </w:pPr>
      <w:r>
        <w:rPr>
          <w:lang w:eastAsia="en-US" w:bidi="en-US"/>
        </w:rPr>
        <w:t>Для</w:t>
      </w:r>
      <w:r>
        <w:rPr>
          <w:lang w:eastAsia="en-US" w:bidi="en-US"/>
        </w:rPr>
        <w:t xml:space="preserve"> администратора:</w:t>
      </w:r>
      <w:r>
        <w:t xml:space="preserve"> </w:t>
      </w:r>
    </w:p>
    <w:p w14:paraId="79EB9B5B" w14:textId="170858B3" w:rsidR="00493AB8" w:rsidRDefault="00493AB8" w:rsidP="00493AB8">
      <w:pPr>
        <w:pStyle w:val="a0"/>
        <w:tabs>
          <w:tab w:val="clear" w:pos="1276"/>
          <w:tab w:val="left" w:pos="567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просмотреть все заявки – администратор должен иметь возможность просмотреть все существующие заявки;</w:t>
      </w:r>
    </w:p>
    <w:p w14:paraId="5EB3F33C" w14:textId="4EA849AA" w:rsidR="00493AB8" w:rsidRDefault="00493AB8" w:rsidP="00493AB8">
      <w:pPr>
        <w:pStyle w:val="a0"/>
        <w:tabs>
          <w:tab w:val="clear" w:pos="1276"/>
          <w:tab w:val="left" w:pos="567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создать заявку – администратор должен иметь возможность самостоятельно создать заявку, которая занесётся в базу данных, а в последующем передаётся сотруднику;</w:t>
      </w:r>
    </w:p>
    <w:p w14:paraId="38872455" w14:textId="5A1D5AED" w:rsidR="00493AB8" w:rsidRDefault="00493AB8" w:rsidP="00493AB8">
      <w:pPr>
        <w:pStyle w:val="a0"/>
        <w:tabs>
          <w:tab w:val="clear" w:pos="1276"/>
          <w:tab w:val="left" w:pos="567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редактировать заявку – администратор должен иметь возможность</w:t>
      </w:r>
      <w:r>
        <w:rPr>
          <w:lang w:eastAsia="en-US" w:bidi="en-US"/>
        </w:rPr>
        <w:t xml:space="preserve"> </w:t>
      </w:r>
      <w:r>
        <w:rPr>
          <w:lang w:eastAsia="en-US" w:bidi="en-US"/>
        </w:rPr>
        <w:t>самостоятельно редактировать уже существующую заявку, которая редактируется в базе данных, а в последующем передаётся работнику;</w:t>
      </w:r>
    </w:p>
    <w:p w14:paraId="33899B0F" w14:textId="445D13E2" w:rsidR="00493AB8" w:rsidRDefault="00493AB8" w:rsidP="00493AB8">
      <w:pPr>
        <w:pStyle w:val="a0"/>
        <w:tabs>
          <w:tab w:val="clear" w:pos="1276"/>
          <w:tab w:val="left" w:pos="567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назначить любого работника на любую заявку – администратор должен иметь возможность самостоятельно назначить любого работника на заявку;</w:t>
      </w:r>
    </w:p>
    <w:p w14:paraId="410E618C" w14:textId="22604E55" w:rsidR="00493AB8" w:rsidRDefault="00493AB8" w:rsidP="00493AB8">
      <w:pPr>
        <w:pStyle w:val="a0"/>
        <w:tabs>
          <w:tab w:val="clear" w:pos="1276"/>
          <w:tab w:val="left" w:pos="567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изменить корпус, в котором требуется ремонт – администратор должен иметь возможность изменить корпус в заявке в котором требуется ремонт;</w:t>
      </w:r>
    </w:p>
    <w:p w14:paraId="5FC0FC31" w14:textId="6F04487F" w:rsidR="00493AB8" w:rsidRPr="00F2451B" w:rsidRDefault="00493AB8" w:rsidP="00493AB8">
      <w:pPr>
        <w:pStyle w:val="a0"/>
        <w:tabs>
          <w:tab w:val="clear" w:pos="1276"/>
          <w:tab w:val="left" w:pos="567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 xml:space="preserve">изменить статуса заявок на Заявка: Принята, </w:t>
      </w:r>
      <w:proofErr w:type="gramStart"/>
      <w:r>
        <w:rPr>
          <w:lang w:eastAsia="en-US" w:bidi="en-US"/>
        </w:rPr>
        <w:t>В</w:t>
      </w:r>
      <w:proofErr w:type="gramEnd"/>
      <w:r>
        <w:rPr>
          <w:lang w:eastAsia="en-US" w:bidi="en-US"/>
        </w:rPr>
        <w:t xml:space="preserve"> процессе, Отклонена, Завершена – администратор должен иметь возможность изменить статус заявки на «Принята», «В процессе», «Отклонена»</w:t>
      </w:r>
      <w:r w:rsidRPr="001C4282">
        <w:rPr>
          <w:lang w:eastAsia="en-US" w:bidi="en-US"/>
        </w:rPr>
        <w:t>;</w:t>
      </w:r>
    </w:p>
    <w:p w14:paraId="1F735D87" w14:textId="77777777" w:rsidR="00E861D2" w:rsidRDefault="00E861D2" w:rsidP="00E861D2">
      <w:r>
        <w:lastRenderedPageBreak/>
        <w:t>Подсистема хранения и резервного копирования:</w:t>
      </w:r>
    </w:p>
    <w:p w14:paraId="27D7BC51" w14:textId="606EF2C8" w:rsidR="00E861D2" w:rsidRDefault="00E861D2" w:rsidP="00E861D2">
      <w:pPr>
        <w:pStyle w:val="a0"/>
      </w:pPr>
      <w:r>
        <w:t xml:space="preserve">хранение </w:t>
      </w:r>
      <w:r w:rsidR="0048422E">
        <w:t>заявок и данных о пользователях</w:t>
      </w:r>
      <w:r>
        <w:t>.</w:t>
      </w:r>
    </w:p>
    <w:p w14:paraId="1A6032B7" w14:textId="77777777" w:rsidR="00E861D2" w:rsidRDefault="00E861D2" w:rsidP="00E861D2">
      <w:pPr>
        <w:pStyle w:val="2"/>
        <w:tabs>
          <w:tab w:val="num" w:pos="964"/>
        </w:tabs>
        <w:ind w:left="0" w:firstLine="851"/>
      </w:pPr>
      <w:bookmarkStart w:id="41" w:name="_Toc178930271"/>
      <w:bookmarkStart w:id="42" w:name="_Toc182563325"/>
      <w:r>
        <w:t>Требования к видам обеспечения</w:t>
      </w:r>
      <w:bookmarkEnd w:id="41"/>
      <w:bookmarkEnd w:id="42"/>
    </w:p>
    <w:p w14:paraId="77864E4D" w14:textId="77777777" w:rsidR="00E861D2" w:rsidRDefault="00E861D2" w:rsidP="00E861D2">
      <w:r>
        <w:t>В требования к видам обеспечения:</w:t>
      </w:r>
    </w:p>
    <w:p w14:paraId="459D7CE5" w14:textId="77777777" w:rsidR="00E861D2" w:rsidRDefault="00E861D2" w:rsidP="00E861D2">
      <w:pPr>
        <w:pStyle w:val="a0"/>
      </w:pPr>
      <w:r>
        <w:t>требование к информационному обеспечению;</w:t>
      </w:r>
    </w:p>
    <w:p w14:paraId="45CD4138" w14:textId="77777777" w:rsidR="00E861D2" w:rsidRDefault="00E861D2" w:rsidP="00E861D2">
      <w:pPr>
        <w:pStyle w:val="a0"/>
      </w:pPr>
      <w:r>
        <w:t>требование к лингвистическому обеспечению;</w:t>
      </w:r>
    </w:p>
    <w:p w14:paraId="6E4BEDFD" w14:textId="77777777" w:rsidR="00E861D2" w:rsidRPr="004D49CA" w:rsidRDefault="00E861D2" w:rsidP="00E861D2">
      <w:pPr>
        <w:pStyle w:val="a0"/>
      </w:pPr>
      <w:r>
        <w:t>т</w:t>
      </w:r>
      <w:r w:rsidRPr="004D49CA">
        <w:t>ребования к метрологическому обеспечению</w:t>
      </w:r>
      <w:r>
        <w:t>;</w:t>
      </w:r>
    </w:p>
    <w:p w14:paraId="71F5EB48" w14:textId="77777777" w:rsidR="00E861D2" w:rsidRPr="004D49CA" w:rsidRDefault="00E861D2" w:rsidP="00E861D2">
      <w:pPr>
        <w:pStyle w:val="a0"/>
      </w:pPr>
      <w:r>
        <w:t>т</w:t>
      </w:r>
      <w:r w:rsidRPr="004D49CA">
        <w:t>ребование к техническому обеспечению</w:t>
      </w:r>
      <w:r>
        <w:t>;</w:t>
      </w:r>
    </w:p>
    <w:p w14:paraId="02502A69" w14:textId="77777777" w:rsidR="00E861D2" w:rsidRPr="004D49CA" w:rsidRDefault="00E861D2" w:rsidP="00E861D2">
      <w:pPr>
        <w:pStyle w:val="a0"/>
      </w:pPr>
      <w:r>
        <w:t>т</w:t>
      </w:r>
      <w:r w:rsidRPr="004D49CA">
        <w:t>ребование к форматам хранения данных</w:t>
      </w:r>
      <w:r>
        <w:t>.</w:t>
      </w:r>
    </w:p>
    <w:p w14:paraId="0554CE22" w14:textId="77777777" w:rsidR="00E861D2" w:rsidRDefault="00E861D2" w:rsidP="00E861D2">
      <w:pPr>
        <w:pStyle w:val="3"/>
      </w:pPr>
      <w:bookmarkStart w:id="43" w:name="_Toc178930273"/>
      <w:bookmarkStart w:id="44" w:name="_Toc182563326"/>
      <w:r>
        <w:t>Требование к информационному обеспечению</w:t>
      </w:r>
      <w:bookmarkEnd w:id="43"/>
      <w:bookmarkEnd w:id="44"/>
    </w:p>
    <w:p w14:paraId="2174A67A" w14:textId="71734931" w:rsidR="00E861D2" w:rsidRDefault="00E861D2" w:rsidP="00E861D2">
      <w:pPr>
        <w:rPr>
          <w:rFonts w:eastAsia="Times New Roman" w:cs="Times New Roman"/>
          <w:szCs w:val="24"/>
        </w:rPr>
      </w:pPr>
      <w:r>
        <w:t xml:space="preserve">Предоставление </w:t>
      </w:r>
      <w:r>
        <w:rPr>
          <w:rFonts w:eastAsia="Times New Roman" w:cs="Times New Roman"/>
          <w:szCs w:val="24"/>
        </w:rPr>
        <w:t xml:space="preserve">пользовательского интерфейса. </w:t>
      </w:r>
      <w:r w:rsidR="0048422E">
        <w:rPr>
          <w:rFonts w:eastAsia="Times New Roman" w:cs="Times New Roman"/>
          <w:szCs w:val="24"/>
        </w:rPr>
        <w:t>Панель администратора</w:t>
      </w:r>
      <w:r>
        <w:rPr>
          <w:rFonts w:eastAsia="Times New Roman" w:cs="Times New Roman"/>
          <w:szCs w:val="24"/>
        </w:rPr>
        <w:t xml:space="preserve"> должен предоставлять удобный и интуитивно понятный интерфейс для пользователей.</w:t>
      </w:r>
    </w:p>
    <w:p w14:paraId="13234BAC" w14:textId="77777777" w:rsidR="00E861D2" w:rsidRDefault="00E861D2" w:rsidP="00E861D2">
      <w:pPr>
        <w:pStyle w:val="4"/>
      </w:pPr>
      <w:r>
        <w:t>Требования к лингвистическому обеспечению</w:t>
      </w:r>
    </w:p>
    <w:p w14:paraId="4C1AC58C" w14:textId="5C263457" w:rsidR="00E861D2" w:rsidRPr="00133C7F" w:rsidRDefault="00E861D2" w:rsidP="00E861D2">
      <w:r w:rsidRPr="008D0AA2">
        <w:t>В интерфейсе должен использоваться только русский язык.</w:t>
      </w:r>
    </w:p>
    <w:p w14:paraId="3A197150" w14:textId="77777777" w:rsidR="00E861D2" w:rsidRDefault="00E861D2" w:rsidP="00E861D2">
      <w:pPr>
        <w:pStyle w:val="3"/>
      </w:pPr>
      <w:bookmarkStart w:id="45" w:name="_Toc178930274"/>
      <w:bookmarkStart w:id="46" w:name="_Toc182563327"/>
      <w:r>
        <w:t>Требования к метрологическому обеспечению</w:t>
      </w:r>
      <w:bookmarkEnd w:id="45"/>
      <w:bookmarkEnd w:id="46"/>
    </w:p>
    <w:p w14:paraId="7D1CE1A6" w14:textId="645E2ABF" w:rsidR="00E861D2" w:rsidRDefault="00E861D2" w:rsidP="00E861D2">
      <w:r>
        <w:t xml:space="preserve">Контроль качества </w:t>
      </w:r>
      <w:r w:rsidR="0048422E">
        <w:t>системы</w:t>
      </w:r>
      <w:r>
        <w:t xml:space="preserve"> через тестирование перед выпуском. </w:t>
      </w:r>
    </w:p>
    <w:p w14:paraId="5809AA78" w14:textId="77777777" w:rsidR="00E861D2" w:rsidRDefault="00E861D2" w:rsidP="00E861D2">
      <w:r>
        <w:t>Оценка работоспособности и производительности приложения.</w:t>
      </w:r>
    </w:p>
    <w:p w14:paraId="05DD9F87" w14:textId="77777777" w:rsidR="00E861D2" w:rsidRDefault="00E861D2" w:rsidP="00E861D2">
      <w:pPr>
        <w:pStyle w:val="3"/>
      </w:pPr>
      <w:bookmarkStart w:id="47" w:name="_Toc178930275"/>
      <w:bookmarkStart w:id="48" w:name="_Toc182563328"/>
      <w:r>
        <w:t>Требование к техническому обеспечению</w:t>
      </w:r>
      <w:bookmarkEnd w:id="47"/>
      <w:bookmarkEnd w:id="48"/>
    </w:p>
    <w:p w14:paraId="3C9CF302" w14:textId="77777777" w:rsidR="0048422E" w:rsidRDefault="0048422E" w:rsidP="0048422E">
      <w:bookmarkStart w:id="49" w:name="_Toc178930276"/>
      <w:r>
        <w:t>Разрабатываемый программный продукт должен исполняться на ПК, удовлетворяющем следующим минимальным требованиям к конфигурации:</w:t>
      </w:r>
    </w:p>
    <w:p w14:paraId="6C236EB0" w14:textId="77777777" w:rsidR="0048422E" w:rsidRDefault="0048422E" w:rsidP="0048422E">
      <w:pPr>
        <w:pStyle w:val="vguList2"/>
        <w:numPr>
          <w:ilvl w:val="0"/>
          <w:numId w:val="34"/>
        </w:numPr>
        <w:ind w:left="0" w:firstLine="851"/>
        <w:rPr>
          <w:lang w:val="en-US"/>
        </w:rPr>
      </w:pPr>
      <w:r>
        <w:t>процессор</w:t>
      </w:r>
      <w:r>
        <w:rPr>
          <w:lang w:val="en-US"/>
        </w:rPr>
        <w:t xml:space="preserve"> Intel(R) Core(TM) i3 1.20GHz;</w:t>
      </w:r>
    </w:p>
    <w:p w14:paraId="265A4369" w14:textId="77777777" w:rsidR="0048422E" w:rsidRDefault="0048422E" w:rsidP="0048422E">
      <w:pPr>
        <w:pStyle w:val="vguList2"/>
        <w:numPr>
          <w:ilvl w:val="0"/>
          <w:numId w:val="34"/>
        </w:numPr>
        <w:ind w:left="0" w:firstLine="851"/>
      </w:pPr>
      <w:r>
        <w:t xml:space="preserve">оперативная память от </w:t>
      </w:r>
      <w:r>
        <w:rPr>
          <w:lang w:val="en-US"/>
        </w:rPr>
        <w:t>4</w:t>
      </w:r>
      <w:r>
        <w:t xml:space="preserve"> ГБ;</w:t>
      </w:r>
    </w:p>
    <w:p w14:paraId="6FD8D527" w14:textId="77777777" w:rsidR="0048422E" w:rsidRDefault="0048422E" w:rsidP="0048422E">
      <w:pPr>
        <w:pStyle w:val="vguList2"/>
        <w:numPr>
          <w:ilvl w:val="0"/>
          <w:numId w:val="34"/>
        </w:numPr>
        <w:ind w:left="0" w:firstLine="851"/>
      </w:pPr>
      <w:r>
        <w:t>монитор;</w:t>
      </w:r>
    </w:p>
    <w:p w14:paraId="6C763A58" w14:textId="77777777" w:rsidR="0048422E" w:rsidRDefault="0048422E" w:rsidP="0048422E">
      <w:pPr>
        <w:pStyle w:val="vguList2"/>
        <w:numPr>
          <w:ilvl w:val="0"/>
          <w:numId w:val="34"/>
        </w:numPr>
        <w:ind w:left="0" w:firstLine="851"/>
      </w:pPr>
      <w:r>
        <w:t>компьютерная мышь;</w:t>
      </w:r>
    </w:p>
    <w:p w14:paraId="0EA92181" w14:textId="77777777" w:rsidR="0048422E" w:rsidRDefault="0048422E" w:rsidP="0048422E">
      <w:pPr>
        <w:pStyle w:val="vguList2"/>
        <w:numPr>
          <w:ilvl w:val="0"/>
          <w:numId w:val="34"/>
        </w:numPr>
        <w:ind w:left="0" w:firstLine="851"/>
      </w:pPr>
      <w:r>
        <w:t xml:space="preserve">клавиатура.  </w:t>
      </w:r>
    </w:p>
    <w:p w14:paraId="36231238" w14:textId="09771C1F" w:rsidR="00E861D2" w:rsidRDefault="0048422E" w:rsidP="0048422E">
      <w:pPr>
        <w:pStyle w:val="3"/>
      </w:pPr>
      <w:r>
        <w:t xml:space="preserve"> </w:t>
      </w:r>
      <w:bookmarkStart w:id="50" w:name="_Toc182563329"/>
      <w:r w:rsidR="00E861D2">
        <w:t>Требование к форматам хранения данных</w:t>
      </w:r>
      <w:bookmarkEnd w:id="49"/>
      <w:bookmarkEnd w:id="50"/>
    </w:p>
    <w:p w14:paraId="7A7EBEAA" w14:textId="77777777" w:rsidR="00E861D2" w:rsidRPr="00302DDD" w:rsidRDefault="00E861D2" w:rsidP="00E861D2">
      <w:r w:rsidRPr="00F549BD">
        <w:t>Используетс</w:t>
      </w:r>
      <w:r>
        <w:t xml:space="preserve">я реляционная база данных </w:t>
      </w:r>
      <w:r w:rsidRPr="00F549BD">
        <w:t>с ис</w:t>
      </w:r>
      <w:r>
        <w:t>пользованием СУБД</w:t>
      </w:r>
      <w:r w:rsidRPr="0046403A">
        <w:t xml:space="preserve"> </w:t>
      </w:r>
      <w:r>
        <w:rPr>
          <w:lang w:val="en-US"/>
        </w:rPr>
        <w:t>P</w:t>
      </w:r>
      <w:proofErr w:type="spellStart"/>
      <w:r w:rsidRPr="0046403A">
        <w:t>ostgre</w:t>
      </w:r>
      <w:proofErr w:type="spellEnd"/>
      <w:r>
        <w:rPr>
          <w:lang w:val="en-US"/>
        </w:rPr>
        <w:t>SQL</w:t>
      </w:r>
      <w:r>
        <w:t xml:space="preserve">. </w:t>
      </w:r>
      <w:r w:rsidRPr="00F549BD">
        <w:t>Данные хранятся в файле с расширением .</w:t>
      </w:r>
      <w:proofErr w:type="spellStart"/>
      <w:r>
        <w:rPr>
          <w:lang w:val="en-US"/>
        </w:rPr>
        <w:t>db</w:t>
      </w:r>
      <w:proofErr w:type="spellEnd"/>
      <w:r w:rsidRPr="00F549BD">
        <w:t>.</w:t>
      </w:r>
    </w:p>
    <w:p w14:paraId="7CD85C0C" w14:textId="77777777" w:rsidR="0048422E" w:rsidRDefault="0048422E" w:rsidP="0048422E">
      <w:pPr>
        <w:pStyle w:val="1"/>
      </w:pPr>
      <w:bookmarkStart w:id="51" w:name="_Toc178930277"/>
      <w:bookmarkStart w:id="52" w:name="_Toc131673632"/>
      <w:bookmarkStart w:id="53" w:name="_Toc182563330"/>
      <w:bookmarkEnd w:id="21"/>
      <w:r>
        <w:lastRenderedPageBreak/>
        <w:t>Состав и содержание работ по созданию системы</w:t>
      </w:r>
      <w:bookmarkEnd w:id="51"/>
      <w:bookmarkEnd w:id="53"/>
    </w:p>
    <w:bookmarkEnd w:id="52"/>
    <w:p w14:paraId="5FADEF7D" w14:textId="1BDF4374" w:rsidR="0048422E" w:rsidRDefault="0048422E" w:rsidP="0048422E">
      <w:r>
        <w:t>Этапы разработки приложения указаны в таблице 2.</w:t>
      </w:r>
    </w:p>
    <w:p w14:paraId="316F3844" w14:textId="520AC2BF" w:rsidR="0038213E" w:rsidRPr="00633711" w:rsidRDefault="0048422E" w:rsidP="0038213E">
      <w:pPr>
        <w:pStyle w:val="vgutTableName"/>
      </w:pPr>
      <w:r>
        <w:t>Таблица 2</w:t>
      </w:r>
      <w:r w:rsidR="0038213E" w:rsidRPr="00633711">
        <w:t xml:space="preserve"> – Этапы разработки приложения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402"/>
        <w:gridCol w:w="2835"/>
      </w:tblGrid>
      <w:tr w:rsidR="0048422E" w14:paraId="3C846985" w14:textId="77777777" w:rsidTr="003C7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04E2" w14:textId="77777777" w:rsidR="0048422E" w:rsidRDefault="0048422E" w:rsidP="003C758B">
            <w:pPr>
              <w:pStyle w:val="vgutTableName"/>
            </w:pPr>
            <w:r>
              <w:t>№ этапа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1828" w14:textId="77777777" w:rsidR="0048422E" w:rsidRDefault="0048422E" w:rsidP="003C758B">
            <w:pPr>
              <w:pStyle w:val="vgutTableName"/>
            </w:pPr>
            <w:r>
              <w:t>Наименование этапа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B05E" w14:textId="77777777" w:rsidR="0048422E" w:rsidRDefault="0048422E" w:rsidP="003C758B">
            <w:pPr>
              <w:pStyle w:val="vgutTableName"/>
            </w:pPr>
            <w: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C71C" w14:textId="77777777" w:rsidR="0048422E" w:rsidRDefault="0048422E" w:rsidP="003C758B">
            <w:pPr>
              <w:pStyle w:val="vgutTableName"/>
            </w:pPr>
            <w:r>
              <w:t>Результат</w:t>
            </w:r>
          </w:p>
        </w:tc>
      </w:tr>
      <w:tr w:rsidR="0048422E" w14:paraId="09BAE62C" w14:textId="77777777" w:rsidTr="003C75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DFF8" w14:textId="77777777" w:rsidR="0048422E" w:rsidRDefault="0048422E" w:rsidP="003C758B">
            <w:pPr>
              <w:pStyle w:val="vgutTableText"/>
            </w:pPr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FF6" w14:textId="77777777" w:rsidR="0048422E" w:rsidRDefault="0048422E" w:rsidP="003C758B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7C86" w14:textId="77777777" w:rsidR="0048422E" w:rsidRDefault="0048422E" w:rsidP="003C758B">
            <w:pPr>
              <w:pStyle w:val="vgutTableText"/>
            </w:pPr>
            <w:r>
              <w:t>Выбор язык для написания программы;</w:t>
            </w:r>
          </w:p>
          <w:p w14:paraId="5D09F9C5" w14:textId="77777777" w:rsidR="0048422E" w:rsidRDefault="0048422E" w:rsidP="003C758B">
            <w:pPr>
              <w:pStyle w:val="vgutTableText"/>
            </w:pPr>
            <w:r>
              <w:t>Выбор IDE на котором будет писаться данная программа;</w:t>
            </w:r>
          </w:p>
          <w:p w14:paraId="62BFD348" w14:textId="77777777" w:rsidR="0048422E" w:rsidRDefault="0048422E" w:rsidP="003C758B">
            <w:pPr>
              <w:pStyle w:val="vgutTableText"/>
            </w:pPr>
            <w:r>
              <w:t>Выбор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4D64" w14:textId="77777777" w:rsidR="0048422E" w:rsidRDefault="0048422E" w:rsidP="003C758B">
            <w:pPr>
              <w:pStyle w:val="vgutTableText"/>
            </w:pPr>
            <w:r>
              <w:t>Акт выполненных работ; готовое к написанию кода рабочее место.</w:t>
            </w:r>
          </w:p>
        </w:tc>
      </w:tr>
      <w:tr w:rsidR="0048422E" w14:paraId="298F3ED5" w14:textId="77777777" w:rsidTr="003C75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CEEBD" w14:textId="77777777" w:rsidR="0048422E" w:rsidRDefault="0048422E" w:rsidP="003C758B">
            <w:pPr>
              <w:pStyle w:val="vgutTableText"/>
            </w:pPr>
            <w: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B0D0" w14:textId="77777777" w:rsidR="0048422E" w:rsidRDefault="0048422E" w:rsidP="003C758B">
            <w:pPr>
              <w:pStyle w:val="vgutTableText"/>
            </w:pPr>
            <w:r>
              <w:t>Техническое задание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E179" w14:textId="77777777" w:rsidR="0048422E" w:rsidRDefault="0048422E" w:rsidP="003C758B">
            <w:pPr>
              <w:pStyle w:val="vgutTableText"/>
            </w:pPr>
            <w:r>
              <w:t>Написание предметной области.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A47E" w14:textId="77777777" w:rsidR="0048422E" w:rsidRDefault="0048422E" w:rsidP="003C758B">
            <w:pPr>
              <w:pStyle w:val="vgutTableText"/>
            </w:pPr>
            <w:r>
              <w:t>Техническое задание.</w:t>
            </w:r>
          </w:p>
        </w:tc>
      </w:tr>
      <w:tr w:rsidR="0048422E" w14:paraId="2401D434" w14:textId="77777777" w:rsidTr="003C75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28AC" w14:textId="77777777" w:rsidR="0048422E" w:rsidRDefault="0048422E" w:rsidP="003C758B">
            <w:pPr>
              <w:pStyle w:val="vgutTableText"/>
            </w:pPr>
            <w: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50A3" w14:textId="77777777" w:rsidR="0048422E" w:rsidRDefault="0048422E" w:rsidP="003C758B">
            <w:pPr>
              <w:pStyle w:val="vgutTableText"/>
            </w:pPr>
            <w:r>
              <w:t>Проектирование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4453" w14:textId="61901BE3" w:rsidR="0048422E" w:rsidRDefault="0048422E" w:rsidP="0048422E">
            <w:pPr>
              <w:pStyle w:val="vgutTableText"/>
            </w:pPr>
            <w:r>
              <w:t>Проектирование интерфейса админ панели.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E616" w14:textId="77777777" w:rsidR="0048422E" w:rsidRDefault="0048422E" w:rsidP="003C758B">
            <w:pPr>
              <w:pStyle w:val="vgutTableText"/>
            </w:pPr>
            <w:r>
              <w:t>Акт выполненных работ.</w:t>
            </w:r>
          </w:p>
        </w:tc>
      </w:tr>
      <w:tr w:rsidR="0048422E" w14:paraId="72143AF9" w14:textId="77777777" w:rsidTr="003C75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8C2E" w14:textId="77777777" w:rsidR="0048422E" w:rsidRDefault="0048422E" w:rsidP="003C758B">
            <w:pPr>
              <w:pStyle w:val="vgutTableText"/>
              <w:rPr>
                <w:lang w:val="en-US"/>
              </w:rPr>
            </w:pPr>
            <w: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B0E1" w14:textId="77777777" w:rsidR="0048422E" w:rsidRDefault="0048422E" w:rsidP="003C758B">
            <w:pPr>
              <w:pStyle w:val="vgutTableText"/>
            </w:pPr>
            <w:r>
              <w:t>Написание кода программного обеспечения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7E6F" w14:textId="77777777" w:rsidR="0048422E" w:rsidRDefault="0048422E" w:rsidP="003C758B">
            <w:pPr>
              <w:pStyle w:val="vgutTableText"/>
            </w:pPr>
            <w:r>
              <w:t>Написание прототипа;</w:t>
            </w:r>
          </w:p>
          <w:p w14:paraId="41A121DF" w14:textId="77777777" w:rsidR="0048422E" w:rsidRDefault="0048422E" w:rsidP="003C758B">
            <w:pPr>
              <w:pStyle w:val="vgutTableText"/>
            </w:pPr>
            <w:r>
              <w:t>Написание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2EAB" w14:textId="77777777" w:rsidR="0048422E" w:rsidRDefault="0048422E" w:rsidP="003C758B">
            <w:pPr>
              <w:pStyle w:val="vgutTableText"/>
            </w:pPr>
            <w:r>
              <w:t>Акт выполненных работ; программное обеспечение.</w:t>
            </w:r>
          </w:p>
        </w:tc>
      </w:tr>
      <w:tr w:rsidR="0048422E" w14:paraId="727DBF32" w14:textId="77777777" w:rsidTr="003C75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4F08" w14:textId="77777777" w:rsidR="0048422E" w:rsidRDefault="0048422E" w:rsidP="003C758B">
            <w:pPr>
              <w:pStyle w:val="vgutTableText"/>
              <w:rPr>
                <w:lang w:val="en-US"/>
              </w:rPr>
            </w:pPr>
            <w: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A107" w14:textId="77777777" w:rsidR="0048422E" w:rsidRDefault="0048422E" w:rsidP="003C758B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14915" w14:textId="77777777" w:rsidR="0048422E" w:rsidRDefault="0048422E" w:rsidP="003C758B">
            <w:pPr>
              <w:pStyle w:val="vgutTableText"/>
            </w:pPr>
            <w: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D85AB" w14:textId="77777777" w:rsidR="0048422E" w:rsidRDefault="0048422E" w:rsidP="003C758B">
            <w:pPr>
              <w:pStyle w:val="vgutTableText"/>
            </w:pPr>
            <w:r>
              <w:t>Акт выполненных работ; список недоработок и ошибок в работе программного обеспечения.</w:t>
            </w:r>
          </w:p>
        </w:tc>
      </w:tr>
      <w:tr w:rsidR="0048422E" w14:paraId="13B8B98B" w14:textId="77777777" w:rsidTr="003C75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557" w14:textId="77777777" w:rsidR="0048422E" w:rsidRDefault="0048422E" w:rsidP="003C758B">
            <w:pPr>
              <w:pStyle w:val="vgutTableText"/>
              <w:rPr>
                <w:lang w:val="en-US"/>
              </w:rPr>
            </w:pPr>
            <w: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9544" w14:textId="77777777" w:rsidR="0048422E" w:rsidRDefault="0048422E" w:rsidP="003C758B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A1271" w14:textId="77777777" w:rsidR="0048422E" w:rsidRDefault="0048422E" w:rsidP="003C758B">
            <w:pPr>
              <w:pStyle w:val="vgutTableText"/>
            </w:pPr>
            <w:r>
              <w:t>Исправление ошибок в программе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07D" w14:textId="77777777" w:rsidR="0048422E" w:rsidRDefault="0048422E" w:rsidP="003C758B">
            <w:pPr>
              <w:pStyle w:val="vgutTableText"/>
            </w:pPr>
            <w:r>
              <w:t>Акт выполненных работ.</w:t>
            </w:r>
          </w:p>
          <w:p w14:paraId="42A6CAA3" w14:textId="77777777" w:rsidR="0048422E" w:rsidRDefault="0048422E" w:rsidP="003C758B">
            <w:pPr>
              <w:pStyle w:val="vgutTableText"/>
            </w:pPr>
          </w:p>
        </w:tc>
      </w:tr>
      <w:tr w:rsidR="0048422E" w14:paraId="3AB9F8A3" w14:textId="77777777" w:rsidTr="003C75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B34F" w14:textId="77777777" w:rsidR="0048422E" w:rsidRPr="00D524E8" w:rsidRDefault="0048422E" w:rsidP="003C758B">
            <w:pPr>
              <w:pStyle w:val="vgutTableText"/>
            </w:pPr>
            <w: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9ED0" w14:textId="77777777" w:rsidR="0048422E" w:rsidRDefault="0048422E" w:rsidP="003C758B">
            <w:pPr>
              <w:pStyle w:val="vgutTableText"/>
            </w:pPr>
            <w:r>
              <w:t>Подготовка эксплуатационной документации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657B" w14:textId="77777777" w:rsidR="0048422E" w:rsidRDefault="0048422E" w:rsidP="003C758B">
            <w:pPr>
              <w:pStyle w:val="vgutTableText"/>
            </w:pPr>
            <w:r>
              <w:t>Написание руководство пользователя;</w:t>
            </w:r>
          </w:p>
          <w:p w14:paraId="31140A4F" w14:textId="77777777" w:rsidR="0048422E" w:rsidRDefault="0048422E" w:rsidP="003C758B">
            <w:pPr>
              <w:pStyle w:val="vgutTableText"/>
            </w:pPr>
            <w:r>
              <w:t>Написание руководства программиста (оператора);</w:t>
            </w:r>
          </w:p>
          <w:p w14:paraId="68DC3E61" w14:textId="77777777" w:rsidR="0048422E" w:rsidRDefault="0048422E" w:rsidP="003C758B">
            <w:pPr>
              <w:pStyle w:val="vgutTableText"/>
            </w:pPr>
            <w:r>
              <w:t>Написание программа и методика испытания.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0C97" w14:textId="77777777" w:rsidR="0048422E" w:rsidRDefault="0048422E" w:rsidP="003C758B">
            <w:pPr>
              <w:pStyle w:val="vgutTableText"/>
            </w:pPr>
            <w:r>
              <w:t>Руководство пользователя; руководство программиста (оператора); программа и методика испытания.</w:t>
            </w:r>
          </w:p>
        </w:tc>
      </w:tr>
    </w:tbl>
    <w:p w14:paraId="780CFF1B" w14:textId="77777777" w:rsidR="0038213E" w:rsidRDefault="0038213E" w:rsidP="0038213E"/>
    <w:p w14:paraId="417C7438" w14:textId="77777777" w:rsidR="009E7CA3" w:rsidRDefault="009E7CA3" w:rsidP="009E7CA3">
      <w:pPr>
        <w:pStyle w:val="1"/>
      </w:pPr>
      <w:bookmarkStart w:id="54" w:name="_Toc178930278"/>
      <w:bookmarkStart w:id="55" w:name="_Toc149312505"/>
      <w:bookmarkStart w:id="56" w:name="_Toc182563331"/>
      <w:r>
        <w:lastRenderedPageBreak/>
        <w:t>Порядок контроля и приемки системы</w:t>
      </w:r>
      <w:bookmarkEnd w:id="54"/>
      <w:bookmarkEnd w:id="56"/>
    </w:p>
    <w:p w14:paraId="5E8369AD" w14:textId="77777777" w:rsidR="009E7CA3" w:rsidRPr="00D524E8" w:rsidRDefault="009E7CA3" w:rsidP="009E7CA3">
      <w:pPr>
        <w:pStyle w:val="2"/>
        <w:tabs>
          <w:tab w:val="num" w:pos="964"/>
        </w:tabs>
        <w:ind w:left="0" w:firstLine="851"/>
        <w:rPr>
          <w:noProof/>
        </w:rPr>
      </w:pPr>
      <w:bookmarkStart w:id="57" w:name="_Toc178930279"/>
      <w:bookmarkStart w:id="58" w:name="_Toc182563332"/>
      <w:r w:rsidRPr="00D524E8">
        <w:rPr>
          <w:noProof/>
        </w:rPr>
        <w:t>Виды испытаний</w:t>
      </w:r>
      <w:bookmarkEnd w:id="57"/>
      <w:bookmarkEnd w:id="58"/>
    </w:p>
    <w:p w14:paraId="7279E9D0" w14:textId="77777777" w:rsidR="009E7CA3" w:rsidRPr="00D524E8" w:rsidRDefault="009E7CA3" w:rsidP="009E7CA3">
      <w:pPr>
        <w:rPr>
          <w:noProof/>
        </w:rPr>
      </w:pPr>
      <w:r w:rsidRPr="00D524E8">
        <w:rPr>
          <w:noProof/>
        </w:rPr>
        <w:t>Во время испытаний проверить работу программу по следующим позициям:</w:t>
      </w:r>
    </w:p>
    <w:p w14:paraId="4A0BB3D8" w14:textId="77777777" w:rsidR="009E7CA3" w:rsidRPr="00D524E8" w:rsidRDefault="009E7CA3" w:rsidP="009E7CA3">
      <w:pPr>
        <w:pStyle w:val="a0"/>
        <w:rPr>
          <w:noProof/>
        </w:rPr>
      </w:pPr>
      <w:r>
        <w:rPr>
          <w:noProof/>
        </w:rPr>
        <w:t>н</w:t>
      </w:r>
      <w:r w:rsidRPr="00D524E8">
        <w:rPr>
          <w:noProof/>
        </w:rPr>
        <w:t>абор функциональных тестов;</w:t>
      </w:r>
    </w:p>
    <w:p w14:paraId="3DFF32DF" w14:textId="77777777" w:rsidR="009E7CA3" w:rsidRDefault="009E7CA3" w:rsidP="009E7CA3">
      <w:pPr>
        <w:pStyle w:val="a0"/>
        <w:rPr>
          <w:noProof/>
        </w:rPr>
      </w:pPr>
      <w:r>
        <w:rPr>
          <w:noProof/>
        </w:rPr>
        <w:t>к</w:t>
      </w:r>
      <w:r w:rsidRPr="00D524E8">
        <w:rPr>
          <w:noProof/>
        </w:rPr>
        <w:t>орректное функционирование заданных в техническом задании функций;</w:t>
      </w:r>
      <w:r>
        <w:rPr>
          <w:noProof/>
        </w:rPr>
        <w:t xml:space="preserve"> </w:t>
      </w:r>
    </w:p>
    <w:p w14:paraId="024F60D8" w14:textId="5E3FA5CF" w:rsidR="009E7CA3" w:rsidRPr="00D524E8" w:rsidRDefault="009E7CA3" w:rsidP="009E7CA3">
      <w:pPr>
        <w:pStyle w:val="a0"/>
        <w:rPr>
          <w:noProof/>
        </w:rPr>
      </w:pPr>
      <w:r>
        <w:rPr>
          <w:noProof/>
        </w:rPr>
        <w:t>в</w:t>
      </w:r>
      <w:r w:rsidRPr="00D524E8">
        <w:rPr>
          <w:noProof/>
        </w:rPr>
        <w:t xml:space="preserve">озможность функционирования </w:t>
      </w:r>
      <w:r>
        <w:rPr>
          <w:noProof/>
        </w:rPr>
        <w:t xml:space="preserve">админ панели с указанными минимальными </w:t>
      </w:r>
      <w:r w:rsidRPr="00D524E8">
        <w:rPr>
          <w:noProof/>
        </w:rPr>
        <w:t>системными требованиями.</w:t>
      </w:r>
    </w:p>
    <w:p w14:paraId="3A42EB0D" w14:textId="77777777" w:rsidR="009E7CA3" w:rsidRPr="00D524E8" w:rsidRDefault="009E7CA3" w:rsidP="009E7CA3">
      <w:pPr>
        <w:pStyle w:val="2"/>
        <w:tabs>
          <w:tab w:val="num" w:pos="964"/>
        </w:tabs>
        <w:ind w:left="0" w:firstLine="851"/>
        <w:rPr>
          <w:noProof/>
        </w:rPr>
      </w:pPr>
      <w:bookmarkStart w:id="59" w:name="_Toc178930280"/>
      <w:bookmarkStart w:id="60" w:name="_Toc182563333"/>
      <w:r w:rsidRPr="00D524E8">
        <w:rPr>
          <w:noProof/>
        </w:rPr>
        <w:t>Общие требования</w:t>
      </w:r>
      <w:bookmarkEnd w:id="59"/>
      <w:bookmarkEnd w:id="60"/>
    </w:p>
    <w:p w14:paraId="34402E7D" w14:textId="77777777" w:rsidR="009E7CA3" w:rsidRDefault="009E7CA3" w:rsidP="009E7CA3">
      <w:pPr>
        <w:rPr>
          <w:noProof/>
        </w:rPr>
      </w:pPr>
      <w:r>
        <w:rPr>
          <w:noProof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1C6D66E1" w14:textId="77777777" w:rsidR="009E7CA3" w:rsidRDefault="009E7CA3" w:rsidP="009E7CA3">
      <w:pPr>
        <w:pStyle w:val="1"/>
      </w:pPr>
      <w:bookmarkStart w:id="61" w:name="_Toc178930281"/>
      <w:bookmarkStart w:id="62" w:name="_Toc182563334"/>
      <w:bookmarkEnd w:id="55"/>
      <w: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61"/>
      <w:bookmarkEnd w:id="62"/>
    </w:p>
    <w:p w14:paraId="2C107EFC" w14:textId="77777777" w:rsidR="009E7CA3" w:rsidRPr="00622499" w:rsidRDefault="009E7CA3" w:rsidP="009E7CA3">
      <w:pPr>
        <w:rPr>
          <w:rFonts w:eastAsia="MS Mincho" w:cs="Arial"/>
        </w:rPr>
      </w:pPr>
      <w:r w:rsidRPr="00622499">
        <w:rPr>
          <w:rFonts w:eastAsia="Times New Roman"/>
        </w:rPr>
        <w:t>Анализ требований – на этом этапе определяются требования к приложению, ее функциональность и основные возможности. Анализируются существующие аналоги и определяются их преимущества и недостатки.</w:t>
      </w:r>
    </w:p>
    <w:p w14:paraId="0FE45AB3" w14:textId="77777777" w:rsidR="009E7CA3" w:rsidRPr="00622499" w:rsidRDefault="009E7CA3" w:rsidP="009E7CA3">
      <w:pPr>
        <w:rPr>
          <w:rFonts w:eastAsia="MS Mincho" w:cs="Arial"/>
        </w:rPr>
      </w:pPr>
      <w:r w:rsidRPr="00622499">
        <w:t>В настройку рабочего окружения входят определение языка программирования и IDE, необходимых библиотек;</w:t>
      </w:r>
    </w:p>
    <w:p w14:paraId="46782DA3" w14:textId="77777777" w:rsidR="009E7CA3" w:rsidRPr="00622499" w:rsidRDefault="009E7CA3" w:rsidP="009E7CA3">
      <w:pPr>
        <w:rPr>
          <w:rFonts w:eastAsia="MS Mincho" w:cs="Arial"/>
        </w:rPr>
      </w:pPr>
      <w:r w:rsidRPr="00622499">
        <w:rPr>
          <w:rFonts w:eastAsia="Times New Roman"/>
        </w:rPr>
        <w:t>Проектирование приложение – на этом этапе разрабатывается архитектура приложения, определяются интерфейс и основные элементы управления, проектируются основные функции приложения.</w:t>
      </w:r>
    </w:p>
    <w:p w14:paraId="0B7BB14A" w14:textId="77777777" w:rsidR="009E7CA3" w:rsidRPr="00622499" w:rsidRDefault="009E7CA3" w:rsidP="009E7CA3">
      <w:pPr>
        <w:rPr>
          <w:rFonts w:eastAsia="MS Mincho" w:cs="Arial"/>
        </w:rPr>
      </w:pPr>
      <w:r w:rsidRPr="00622499">
        <w:rPr>
          <w:rFonts w:eastAsia="Times New Roman"/>
        </w:rPr>
        <w:t>Разработка приложение – на этом этапе создаются компоненты приложения.</w:t>
      </w:r>
    </w:p>
    <w:p w14:paraId="234D2D04" w14:textId="77777777" w:rsidR="009E7CA3" w:rsidRPr="00622499" w:rsidRDefault="009E7CA3" w:rsidP="009E7CA3">
      <w:pPr>
        <w:rPr>
          <w:rFonts w:eastAsia="MS Mincho" w:cs="Arial"/>
        </w:rPr>
      </w:pPr>
      <w:r w:rsidRPr="00622499">
        <w:rPr>
          <w:rFonts w:eastAsia="Times New Roman"/>
        </w:rPr>
        <w:t>Тестирование и отладка – после завершения разработки проводится тестирование приложения на наличие ошибок и недоработок. В случае обнаружения ошибок их устраняют.</w:t>
      </w:r>
    </w:p>
    <w:p w14:paraId="62C4B0B7" w14:textId="77777777" w:rsidR="009E7CA3" w:rsidRPr="00622499" w:rsidRDefault="009E7CA3" w:rsidP="009E7CA3">
      <w:pPr>
        <w:rPr>
          <w:rFonts w:eastAsia="MS Mincho" w:cs="Arial"/>
        </w:rPr>
      </w:pPr>
      <w:r w:rsidRPr="00622499">
        <w:rPr>
          <w:rFonts w:eastAsia="Times New Roman"/>
        </w:rPr>
        <w:t>Оптимизация и улучшение производительности – на этом этапе проводятся работы по оптимизации приложения для повышения ее производительности.</w:t>
      </w:r>
    </w:p>
    <w:p w14:paraId="2EBC5A83" w14:textId="77777777" w:rsidR="009E7CA3" w:rsidRDefault="009E7CA3" w:rsidP="009E7CA3"/>
    <w:p w14:paraId="0AE91B00" w14:textId="77777777" w:rsidR="009E7CA3" w:rsidRDefault="009E7CA3" w:rsidP="009E7CA3">
      <w:pPr>
        <w:pStyle w:val="1"/>
      </w:pPr>
      <w:bookmarkStart w:id="63" w:name="_Toc178930282"/>
      <w:bookmarkStart w:id="64" w:name="_Toc182563335"/>
      <w:r>
        <w:lastRenderedPageBreak/>
        <w:t>Требования к документированию</w:t>
      </w:r>
      <w:bookmarkEnd w:id="63"/>
      <w:bookmarkEnd w:id="64"/>
    </w:p>
    <w:p w14:paraId="2BBD8673" w14:textId="2446855C" w:rsidR="009E7CA3" w:rsidRDefault="009E7CA3" w:rsidP="009E7CA3">
      <w:r>
        <w:t>Для системы на различных стадиях создания должны быть выпущены следующие документы из числа предусмотренных в ГОСТ 34</w:t>
      </w:r>
      <w:r w:rsidRPr="00332AF2">
        <w:t>.</w:t>
      </w:r>
      <w:r>
        <w:t>201-89 «</w:t>
      </w:r>
      <w:r w:rsidR="002A6B5E">
        <w:t>С</w:t>
      </w:r>
      <w:r w:rsidR="002A6B5E">
        <w:rPr>
          <w:rStyle w:val="normaltextrun"/>
          <w:color w:val="000000"/>
          <w:shd w:val="clear" w:color="auto" w:fill="FFFFFF"/>
        </w:rPr>
        <w:t>истемы для распределения заявок</w:t>
      </w:r>
      <w:r>
        <w:t>» приведены, ниже:</w:t>
      </w:r>
    </w:p>
    <w:p w14:paraId="20DBAD24" w14:textId="77777777" w:rsidR="009E7CA3" w:rsidRDefault="009E7CA3" w:rsidP="009E7CA3">
      <w:pPr>
        <w:pStyle w:val="a0"/>
        <w:ind w:left="1571"/>
        <w:rPr>
          <w:rFonts w:cs="Times New Roman"/>
        </w:rPr>
      </w:pPr>
      <w:r>
        <w:rPr>
          <w:rFonts w:cs="Times New Roman"/>
        </w:rPr>
        <w:t>аналитическая записка;</w:t>
      </w:r>
    </w:p>
    <w:p w14:paraId="268DFCDF" w14:textId="77777777" w:rsidR="009E7CA3" w:rsidRDefault="009E7CA3" w:rsidP="009E7CA3">
      <w:pPr>
        <w:pStyle w:val="a0"/>
        <w:ind w:left="1571"/>
        <w:rPr>
          <w:rFonts w:cs="Times New Roman"/>
        </w:rPr>
      </w:pPr>
      <w:r w:rsidRPr="005C51AC">
        <w:rPr>
          <w:rFonts w:cs="Times New Roman"/>
        </w:rPr>
        <w:t>техническое задание;</w:t>
      </w:r>
    </w:p>
    <w:p w14:paraId="302AB2BB" w14:textId="77777777" w:rsidR="009E7CA3" w:rsidRDefault="009E7CA3" w:rsidP="009E7CA3">
      <w:pPr>
        <w:pStyle w:val="a0"/>
        <w:ind w:left="1571"/>
        <w:rPr>
          <w:rFonts w:cs="Times New Roman"/>
        </w:rPr>
      </w:pPr>
      <w:r>
        <w:rPr>
          <w:rFonts w:cs="Times New Roman"/>
        </w:rPr>
        <w:t>руководство пользователя;</w:t>
      </w:r>
    </w:p>
    <w:p w14:paraId="711780DA" w14:textId="77777777" w:rsidR="009E7CA3" w:rsidRDefault="009E7CA3" w:rsidP="009E7CA3">
      <w:pPr>
        <w:pStyle w:val="a0"/>
        <w:ind w:left="1571"/>
        <w:rPr>
          <w:rFonts w:cs="Times New Roman"/>
        </w:rPr>
      </w:pPr>
      <w:r>
        <w:rPr>
          <w:rFonts w:cs="Times New Roman"/>
        </w:rPr>
        <w:t>руководство программиста (оператора);</w:t>
      </w:r>
    </w:p>
    <w:p w14:paraId="2DB731FE" w14:textId="77777777" w:rsidR="009E7CA3" w:rsidRDefault="009E7CA3" w:rsidP="009E7CA3">
      <w:pPr>
        <w:pStyle w:val="a0"/>
        <w:ind w:left="1571"/>
        <w:rPr>
          <w:rFonts w:cs="Times New Roman"/>
        </w:rPr>
      </w:pPr>
      <w:r>
        <w:rPr>
          <w:rFonts w:cs="Times New Roman"/>
        </w:rPr>
        <w:t>программа и методика испытания.</w:t>
      </w:r>
    </w:p>
    <w:p w14:paraId="64D6B3EE" w14:textId="77777777" w:rsidR="00935736" w:rsidRPr="00303DC8" w:rsidRDefault="00935736" w:rsidP="00935736"/>
    <w:sectPr w:rsidR="00935736" w:rsidRPr="00303DC8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DACD8A3" w16cex:dateUtc="2023-10-07T09:15:25.88Z"/>
  <w16cex:commentExtensible w16cex:durableId="52B1FF3E" w16cex:dateUtc="2023-10-10T14:22:34.106Z"/>
  <w16cex:commentExtensible w16cex:durableId="6B2CB120" w16cex:dateUtc="2023-10-07T09:27:30.225Z"/>
  <w16cex:commentExtensible w16cex:durableId="47D601B4" w16cex:dateUtc="2023-10-07T09:30:16.631Z"/>
  <w16cex:commentExtensible w16cex:durableId="0305ACBC" w16cex:dateUtc="2023-10-07T11:41:05.374Z"/>
  <w16cex:commentExtensible w16cex:durableId="793A6F24" w16cex:dateUtc="2023-10-07T11:41:55.298Z"/>
  <w16cex:commentExtensible w16cex:durableId="655F4533" w16cex:dateUtc="2023-10-10T13:38:28.115Z"/>
  <w16cex:commentExtensible w16cex:durableId="72D6E521" w16cex:dateUtc="2023-10-10T14:22:34.106Z"/>
  <w16cex:commentExtensible w16cex:durableId="5182FD3C" w16cex:dateUtc="2023-10-10T14:22:34.106Z"/>
  <w16cex:commentExtensible w16cex:durableId="61B3101E" w16cex:dateUtc="2023-10-10T14:22:34.106Z"/>
  <w16cex:commentExtensible w16cex:durableId="6EC322DF" w16cex:dateUtc="2023-10-17T05:27:23.937Z"/>
  <w16cex:commentExtensible w16cex:durableId="3E10A13B" w16cex:dateUtc="2023-10-17T05:29:27.025Z"/>
  <w16cex:commentExtensible w16cex:durableId="5815EAC0" w16cex:dateUtc="2023-10-17T05:30:34.322Z"/>
  <w16cex:commentExtensible w16cex:durableId="647CE25B" w16cex:dateUtc="2023-10-17T05:31:02.12Z"/>
  <w16cex:commentExtensible w16cex:durableId="2BD59E0F" w16cex:dateUtc="2023-10-17T05:32:07.381Z"/>
  <w16cex:commentExtensible w16cex:durableId="2EB32141" w16cex:dateUtc="2023-10-17T05:33:05.771Z"/>
  <w16cex:commentExtensible w16cex:durableId="159A537D" w16cex:dateUtc="2023-10-17T05:35:46.812Z"/>
  <w16cex:commentExtensible w16cex:durableId="3653E0C4" w16cex:dateUtc="2023-10-17T05:37:25.416Z"/>
  <w16cex:commentExtensible w16cex:durableId="62FC83A9" w16cex:dateUtc="2023-10-17T05:38:26.47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44D4BAC" w16cid:durableId="1DACD8A3"/>
  <w16cid:commentId w16cid:paraId="40D4246A" w16cid:durableId="6B2CB120"/>
  <w16cid:commentId w16cid:paraId="320B64A1" w16cid:durableId="47D601B4"/>
  <w16cid:commentId w16cid:paraId="1045CEC7" w16cid:durableId="0305ACBC"/>
  <w16cid:commentId w16cid:paraId="6BE179C4" w16cid:durableId="793A6F24"/>
  <w16cid:commentId w16cid:paraId="72440AC5" w16cid:durableId="655F4533"/>
  <w16cid:commentId w16cid:paraId="5706E863" w16cid:durableId="52B1FF3E"/>
  <w16cid:commentId w16cid:paraId="5F447E08" w16cid:durableId="72D6E521"/>
  <w16cid:commentId w16cid:paraId="6ED776B2" w16cid:durableId="5182FD3C"/>
  <w16cid:commentId w16cid:paraId="65911CBA" w16cid:durableId="61B3101E"/>
  <w16cid:commentId w16cid:paraId="6C0AF6D0" w16cid:durableId="6EC322DF"/>
  <w16cid:commentId w16cid:paraId="0172D925" w16cid:durableId="3E10A13B"/>
  <w16cid:commentId w16cid:paraId="46E006F2" w16cid:durableId="5815EAC0"/>
  <w16cid:commentId w16cid:paraId="69B04AFE" w16cid:durableId="647CE25B"/>
  <w16cid:commentId w16cid:paraId="2F121ABA" w16cid:durableId="2BD59E0F"/>
  <w16cid:commentId w16cid:paraId="1D2011C7" w16cid:durableId="2EB32141"/>
  <w16cid:commentId w16cid:paraId="5F9A0365" w16cid:durableId="159A537D"/>
  <w16cid:commentId w16cid:paraId="40D140E7" w16cid:durableId="3653E0C4"/>
  <w16cid:commentId w16cid:paraId="0201598A" w16cid:durableId="62FC83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A23FE" w14:textId="77777777" w:rsidR="00DF62D8" w:rsidRDefault="00DF62D8">
      <w:pPr>
        <w:spacing w:before="0" w:line="240" w:lineRule="auto"/>
      </w:pPr>
      <w:r>
        <w:separator/>
      </w:r>
    </w:p>
  </w:endnote>
  <w:endnote w:type="continuationSeparator" w:id="0">
    <w:p w14:paraId="4D2B5DC4" w14:textId="77777777" w:rsidR="00DF62D8" w:rsidRDefault="00DF62D8">
      <w:pPr>
        <w:spacing w:before="0" w:line="240" w:lineRule="auto"/>
      </w:pPr>
      <w:r>
        <w:continuationSeparator/>
      </w:r>
    </w:p>
  </w:endnote>
  <w:endnote w:type="continuationNotice" w:id="1">
    <w:p w14:paraId="3B5C73FF" w14:textId="77777777" w:rsidR="00DF62D8" w:rsidRDefault="00DF62D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06C3B" w14:textId="77777777" w:rsidR="00DF62D8" w:rsidRDefault="00DF62D8" w:rsidP="00990EAC">
      <w:pPr>
        <w:spacing w:before="0" w:line="240" w:lineRule="auto"/>
      </w:pPr>
      <w:r>
        <w:separator/>
      </w:r>
    </w:p>
  </w:footnote>
  <w:footnote w:type="continuationSeparator" w:id="0">
    <w:p w14:paraId="1FDDAC80" w14:textId="77777777" w:rsidR="00DF62D8" w:rsidRDefault="00DF62D8" w:rsidP="00990EAC">
      <w:pPr>
        <w:spacing w:before="0" w:line="240" w:lineRule="auto"/>
      </w:pPr>
      <w:r>
        <w:continuationSeparator/>
      </w:r>
    </w:p>
  </w:footnote>
  <w:footnote w:type="continuationNotice" w:id="1">
    <w:p w14:paraId="35E3E713" w14:textId="77777777" w:rsidR="00DF62D8" w:rsidRDefault="00DF62D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B065" w14:textId="12149721" w:rsidR="003C758B" w:rsidRPr="00C17A21" w:rsidRDefault="003C758B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493AB8">
      <w:rPr>
        <w:rStyle w:val="af1"/>
        <w:noProof/>
      </w:rPr>
      <w:t>11</w:t>
    </w:r>
    <w:r w:rsidRPr="00C17A21">
      <w:rPr>
        <w:rStyle w:val="af1"/>
      </w:rPr>
      <w:fldChar w:fldCharType="end"/>
    </w:r>
  </w:p>
  <w:p w14:paraId="0AA9F560" w14:textId="77777777" w:rsidR="003C758B" w:rsidRPr="008E27BF" w:rsidRDefault="003C758B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82C2D81"/>
    <w:multiLevelType w:val="hybridMultilevel"/>
    <w:tmpl w:val="EE92EE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197497"/>
    <w:multiLevelType w:val="hybridMultilevel"/>
    <w:tmpl w:val="2126F2B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5761AE"/>
    <w:multiLevelType w:val="hybridMultilevel"/>
    <w:tmpl w:val="36CA39A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C526BF"/>
    <w:multiLevelType w:val="hybridMultilevel"/>
    <w:tmpl w:val="2D94F4B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443767"/>
    <w:multiLevelType w:val="hybridMultilevel"/>
    <w:tmpl w:val="3080EDF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89A6ED5"/>
    <w:multiLevelType w:val="hybridMultilevel"/>
    <w:tmpl w:val="65F4D86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803BC4"/>
    <w:multiLevelType w:val="hybridMultilevel"/>
    <w:tmpl w:val="3DB01B7A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80B7059"/>
    <w:multiLevelType w:val="hybridMultilevel"/>
    <w:tmpl w:val="BD18C056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4665C"/>
    <w:multiLevelType w:val="multilevel"/>
    <w:tmpl w:val="6B12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49717B6"/>
    <w:multiLevelType w:val="hybridMultilevel"/>
    <w:tmpl w:val="A6CA4618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7035C"/>
    <w:multiLevelType w:val="hybridMultilevel"/>
    <w:tmpl w:val="0554B44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13"/>
  </w:num>
  <w:num w:numId="7">
    <w:abstractNumId w:val="15"/>
  </w:num>
  <w:num w:numId="8">
    <w:abstractNumId w:val="19"/>
  </w:num>
  <w:num w:numId="9">
    <w:abstractNumId w:val="22"/>
  </w:num>
  <w:num w:numId="10">
    <w:abstractNumId w:val="14"/>
  </w:num>
  <w:num w:numId="11">
    <w:abstractNumId w:val="17"/>
  </w:num>
  <w:num w:numId="12">
    <w:abstractNumId w:val="25"/>
  </w:num>
  <w:num w:numId="13">
    <w:abstractNumId w:val="11"/>
  </w:num>
  <w:num w:numId="14">
    <w:abstractNumId w:val="12"/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24"/>
  </w:num>
  <w:num w:numId="19">
    <w:abstractNumId w:val="8"/>
  </w:num>
  <w:num w:numId="20">
    <w:abstractNumId w:val="4"/>
  </w:num>
  <w:num w:numId="21">
    <w:abstractNumId w:val="4"/>
  </w:num>
  <w:num w:numId="22">
    <w:abstractNumId w:val="5"/>
  </w:num>
  <w:num w:numId="23">
    <w:abstractNumId w:val="4"/>
  </w:num>
  <w:num w:numId="24">
    <w:abstractNumId w:val="4"/>
  </w:num>
  <w:num w:numId="25">
    <w:abstractNumId w:val="2"/>
  </w:num>
  <w:num w:numId="26">
    <w:abstractNumId w:val="4"/>
  </w:num>
  <w:num w:numId="27">
    <w:abstractNumId w:val="16"/>
  </w:num>
  <w:num w:numId="28">
    <w:abstractNumId w:val="20"/>
  </w:num>
  <w:num w:numId="29">
    <w:abstractNumId w:val="23"/>
  </w:num>
  <w:num w:numId="30">
    <w:abstractNumId w:val="9"/>
  </w:num>
  <w:num w:numId="31">
    <w:abstractNumId w:val="18"/>
  </w:num>
  <w:num w:numId="32">
    <w:abstractNumId w:val="9"/>
  </w:num>
  <w:num w:numId="33">
    <w:abstractNumId w:val="1"/>
  </w:num>
  <w:num w:numId="34">
    <w:abstractNumId w:val="9"/>
  </w:num>
  <w:num w:numId="35">
    <w:abstractNumId w:val="7"/>
  </w:num>
  <w:num w:numId="36">
    <w:abstractNumId w:val="9"/>
  </w:num>
  <w:num w:numId="37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AF1"/>
    <w:rsid w:val="00013C88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46AD6"/>
    <w:rsid w:val="00051403"/>
    <w:rsid w:val="0005745E"/>
    <w:rsid w:val="00061F64"/>
    <w:rsid w:val="00065142"/>
    <w:rsid w:val="00066F6D"/>
    <w:rsid w:val="0008146F"/>
    <w:rsid w:val="000934BA"/>
    <w:rsid w:val="00094729"/>
    <w:rsid w:val="00096EC7"/>
    <w:rsid w:val="000A537A"/>
    <w:rsid w:val="000A5DB3"/>
    <w:rsid w:val="000C0C5D"/>
    <w:rsid w:val="000C2A5F"/>
    <w:rsid w:val="000C30BF"/>
    <w:rsid w:val="000C5614"/>
    <w:rsid w:val="000C7B86"/>
    <w:rsid w:val="000C7DE5"/>
    <w:rsid w:val="000D10F1"/>
    <w:rsid w:val="000D3006"/>
    <w:rsid w:val="000D38ED"/>
    <w:rsid w:val="000D3A15"/>
    <w:rsid w:val="000E14B5"/>
    <w:rsid w:val="000E4247"/>
    <w:rsid w:val="000E6490"/>
    <w:rsid w:val="00104146"/>
    <w:rsid w:val="0011316B"/>
    <w:rsid w:val="001157C8"/>
    <w:rsid w:val="00115CA1"/>
    <w:rsid w:val="0011746B"/>
    <w:rsid w:val="001223A9"/>
    <w:rsid w:val="001238DC"/>
    <w:rsid w:val="001275E2"/>
    <w:rsid w:val="0013162A"/>
    <w:rsid w:val="0013287A"/>
    <w:rsid w:val="00150617"/>
    <w:rsid w:val="00155A8D"/>
    <w:rsid w:val="0016119C"/>
    <w:rsid w:val="001673EC"/>
    <w:rsid w:val="00172DBA"/>
    <w:rsid w:val="0019044F"/>
    <w:rsid w:val="00191CE5"/>
    <w:rsid w:val="001A12C2"/>
    <w:rsid w:val="001A211A"/>
    <w:rsid w:val="001A50A1"/>
    <w:rsid w:val="001B065B"/>
    <w:rsid w:val="001B3C9B"/>
    <w:rsid w:val="001B794F"/>
    <w:rsid w:val="001C3E21"/>
    <w:rsid w:val="001C4516"/>
    <w:rsid w:val="001F242D"/>
    <w:rsid w:val="001F3C1A"/>
    <w:rsid w:val="001F5E9C"/>
    <w:rsid w:val="00200950"/>
    <w:rsid w:val="00201509"/>
    <w:rsid w:val="00212E81"/>
    <w:rsid w:val="0023221D"/>
    <w:rsid w:val="00234403"/>
    <w:rsid w:val="00234BD7"/>
    <w:rsid w:val="00241C37"/>
    <w:rsid w:val="00244671"/>
    <w:rsid w:val="00244AD0"/>
    <w:rsid w:val="002460B4"/>
    <w:rsid w:val="002469D0"/>
    <w:rsid w:val="002502BF"/>
    <w:rsid w:val="0026300A"/>
    <w:rsid w:val="00263185"/>
    <w:rsid w:val="0026423B"/>
    <w:rsid w:val="0026574E"/>
    <w:rsid w:val="00270C38"/>
    <w:rsid w:val="00276CAB"/>
    <w:rsid w:val="00277614"/>
    <w:rsid w:val="00287E94"/>
    <w:rsid w:val="00292B29"/>
    <w:rsid w:val="002952BC"/>
    <w:rsid w:val="00296BBF"/>
    <w:rsid w:val="002A514A"/>
    <w:rsid w:val="002A56D9"/>
    <w:rsid w:val="002A6B5E"/>
    <w:rsid w:val="002B578B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3F6E"/>
    <w:rsid w:val="00326605"/>
    <w:rsid w:val="00342964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76EF6"/>
    <w:rsid w:val="00380D25"/>
    <w:rsid w:val="0038213E"/>
    <w:rsid w:val="00386F3E"/>
    <w:rsid w:val="00387E10"/>
    <w:rsid w:val="00390EAB"/>
    <w:rsid w:val="003915BE"/>
    <w:rsid w:val="003920D3"/>
    <w:rsid w:val="003927AF"/>
    <w:rsid w:val="00393F45"/>
    <w:rsid w:val="00397496"/>
    <w:rsid w:val="003A4E95"/>
    <w:rsid w:val="003B647B"/>
    <w:rsid w:val="003C2810"/>
    <w:rsid w:val="003C758B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E76BE"/>
    <w:rsid w:val="003F3F0D"/>
    <w:rsid w:val="00410843"/>
    <w:rsid w:val="00412E47"/>
    <w:rsid w:val="00421021"/>
    <w:rsid w:val="00423E79"/>
    <w:rsid w:val="004347A5"/>
    <w:rsid w:val="0043752F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02B6"/>
    <w:rsid w:val="00482BA0"/>
    <w:rsid w:val="0048416D"/>
    <w:rsid w:val="0048422E"/>
    <w:rsid w:val="00493AB8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254B9"/>
    <w:rsid w:val="00530053"/>
    <w:rsid w:val="00531E80"/>
    <w:rsid w:val="0053210A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1DE7"/>
    <w:rsid w:val="0057389A"/>
    <w:rsid w:val="00576138"/>
    <w:rsid w:val="005764B1"/>
    <w:rsid w:val="00584307"/>
    <w:rsid w:val="00584E3E"/>
    <w:rsid w:val="005972E7"/>
    <w:rsid w:val="005A188B"/>
    <w:rsid w:val="005A4793"/>
    <w:rsid w:val="005A4E60"/>
    <w:rsid w:val="005A7C85"/>
    <w:rsid w:val="005B5089"/>
    <w:rsid w:val="005C7380"/>
    <w:rsid w:val="005D1D9F"/>
    <w:rsid w:val="005D4ECA"/>
    <w:rsid w:val="005E37D1"/>
    <w:rsid w:val="005E5F0C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5BD6"/>
    <w:rsid w:val="006267F9"/>
    <w:rsid w:val="00627BC1"/>
    <w:rsid w:val="006324C6"/>
    <w:rsid w:val="00636E3B"/>
    <w:rsid w:val="00637D16"/>
    <w:rsid w:val="00642FB9"/>
    <w:rsid w:val="0064643E"/>
    <w:rsid w:val="00652643"/>
    <w:rsid w:val="00661775"/>
    <w:rsid w:val="006638C9"/>
    <w:rsid w:val="006652DC"/>
    <w:rsid w:val="00691894"/>
    <w:rsid w:val="00695763"/>
    <w:rsid w:val="006A3648"/>
    <w:rsid w:val="006A4E6C"/>
    <w:rsid w:val="006A534C"/>
    <w:rsid w:val="006A5DFD"/>
    <w:rsid w:val="006D422E"/>
    <w:rsid w:val="006D46A3"/>
    <w:rsid w:val="006E4510"/>
    <w:rsid w:val="006E4EA7"/>
    <w:rsid w:val="006E7B7F"/>
    <w:rsid w:val="006F512D"/>
    <w:rsid w:val="00701738"/>
    <w:rsid w:val="00702405"/>
    <w:rsid w:val="00706D32"/>
    <w:rsid w:val="0071279D"/>
    <w:rsid w:val="007157E7"/>
    <w:rsid w:val="00716010"/>
    <w:rsid w:val="00717B43"/>
    <w:rsid w:val="00741EC2"/>
    <w:rsid w:val="00742650"/>
    <w:rsid w:val="007445A3"/>
    <w:rsid w:val="0074612A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77219"/>
    <w:rsid w:val="00783164"/>
    <w:rsid w:val="007A0770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45FF"/>
    <w:rsid w:val="007F6F16"/>
    <w:rsid w:val="00801271"/>
    <w:rsid w:val="00801482"/>
    <w:rsid w:val="008047D0"/>
    <w:rsid w:val="0081256F"/>
    <w:rsid w:val="0081417D"/>
    <w:rsid w:val="00815163"/>
    <w:rsid w:val="00815197"/>
    <w:rsid w:val="0081607F"/>
    <w:rsid w:val="00816AE0"/>
    <w:rsid w:val="00816EC4"/>
    <w:rsid w:val="0082233F"/>
    <w:rsid w:val="008233FB"/>
    <w:rsid w:val="0082397B"/>
    <w:rsid w:val="00851CEE"/>
    <w:rsid w:val="0085228A"/>
    <w:rsid w:val="00853022"/>
    <w:rsid w:val="00856459"/>
    <w:rsid w:val="00857400"/>
    <w:rsid w:val="00860B07"/>
    <w:rsid w:val="00873C68"/>
    <w:rsid w:val="008821B6"/>
    <w:rsid w:val="00887461"/>
    <w:rsid w:val="008913CD"/>
    <w:rsid w:val="00891ABC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115F"/>
    <w:rsid w:val="008D417C"/>
    <w:rsid w:val="008D6356"/>
    <w:rsid w:val="008F4105"/>
    <w:rsid w:val="00907058"/>
    <w:rsid w:val="0090747E"/>
    <w:rsid w:val="00907849"/>
    <w:rsid w:val="009078D1"/>
    <w:rsid w:val="009106EB"/>
    <w:rsid w:val="00912AA6"/>
    <w:rsid w:val="0092285C"/>
    <w:rsid w:val="00922A0E"/>
    <w:rsid w:val="009236FA"/>
    <w:rsid w:val="00930B24"/>
    <w:rsid w:val="00931494"/>
    <w:rsid w:val="00935736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494B"/>
    <w:rsid w:val="0097511E"/>
    <w:rsid w:val="00976F49"/>
    <w:rsid w:val="0098081B"/>
    <w:rsid w:val="0098133E"/>
    <w:rsid w:val="009813AA"/>
    <w:rsid w:val="009863FC"/>
    <w:rsid w:val="0098708B"/>
    <w:rsid w:val="00990C52"/>
    <w:rsid w:val="00990EAC"/>
    <w:rsid w:val="00991D11"/>
    <w:rsid w:val="0099205C"/>
    <w:rsid w:val="0099717C"/>
    <w:rsid w:val="00997825"/>
    <w:rsid w:val="0099A983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E7CA3"/>
    <w:rsid w:val="009F1C8A"/>
    <w:rsid w:val="009F59D7"/>
    <w:rsid w:val="009F7B75"/>
    <w:rsid w:val="00A0279B"/>
    <w:rsid w:val="00A06116"/>
    <w:rsid w:val="00A10D7F"/>
    <w:rsid w:val="00A2239E"/>
    <w:rsid w:val="00A22E7D"/>
    <w:rsid w:val="00A26122"/>
    <w:rsid w:val="00A3550C"/>
    <w:rsid w:val="00A428E8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80780"/>
    <w:rsid w:val="00A93B7E"/>
    <w:rsid w:val="00AA09A3"/>
    <w:rsid w:val="00AA487E"/>
    <w:rsid w:val="00AB047F"/>
    <w:rsid w:val="00AB276B"/>
    <w:rsid w:val="00AB3306"/>
    <w:rsid w:val="00AB465D"/>
    <w:rsid w:val="00AB7875"/>
    <w:rsid w:val="00AC354C"/>
    <w:rsid w:val="00AC4F31"/>
    <w:rsid w:val="00AC53A7"/>
    <w:rsid w:val="00AD026B"/>
    <w:rsid w:val="00AD0740"/>
    <w:rsid w:val="00AD1E5B"/>
    <w:rsid w:val="00AD74DC"/>
    <w:rsid w:val="00AE4CE5"/>
    <w:rsid w:val="00AF478D"/>
    <w:rsid w:val="00AF7668"/>
    <w:rsid w:val="00B033B0"/>
    <w:rsid w:val="00B06B73"/>
    <w:rsid w:val="00B125F0"/>
    <w:rsid w:val="00B1720C"/>
    <w:rsid w:val="00B27F07"/>
    <w:rsid w:val="00B310DD"/>
    <w:rsid w:val="00B3164A"/>
    <w:rsid w:val="00B36C5A"/>
    <w:rsid w:val="00B37E6B"/>
    <w:rsid w:val="00B426FB"/>
    <w:rsid w:val="00B56807"/>
    <w:rsid w:val="00B62D3F"/>
    <w:rsid w:val="00B63A5B"/>
    <w:rsid w:val="00B6451B"/>
    <w:rsid w:val="00B6574F"/>
    <w:rsid w:val="00B6663A"/>
    <w:rsid w:val="00B7174E"/>
    <w:rsid w:val="00B746B7"/>
    <w:rsid w:val="00B7745E"/>
    <w:rsid w:val="00B775B6"/>
    <w:rsid w:val="00B8204C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3E5"/>
    <w:rsid w:val="00BF44A4"/>
    <w:rsid w:val="00BF7BFF"/>
    <w:rsid w:val="00C035AA"/>
    <w:rsid w:val="00C10353"/>
    <w:rsid w:val="00C105A1"/>
    <w:rsid w:val="00C11E33"/>
    <w:rsid w:val="00C122F9"/>
    <w:rsid w:val="00C1681F"/>
    <w:rsid w:val="00C17699"/>
    <w:rsid w:val="00C2408C"/>
    <w:rsid w:val="00C434F5"/>
    <w:rsid w:val="00C435ED"/>
    <w:rsid w:val="00C44F52"/>
    <w:rsid w:val="00C52A0D"/>
    <w:rsid w:val="00C54F79"/>
    <w:rsid w:val="00C61DF4"/>
    <w:rsid w:val="00C72038"/>
    <w:rsid w:val="00C72775"/>
    <w:rsid w:val="00C86701"/>
    <w:rsid w:val="00C8774D"/>
    <w:rsid w:val="00C917E2"/>
    <w:rsid w:val="00C91E56"/>
    <w:rsid w:val="00C92C19"/>
    <w:rsid w:val="00C9376A"/>
    <w:rsid w:val="00C93C3A"/>
    <w:rsid w:val="00C96227"/>
    <w:rsid w:val="00CA462A"/>
    <w:rsid w:val="00CA46E3"/>
    <w:rsid w:val="00CA6FBB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1FFE"/>
    <w:rsid w:val="00D023F0"/>
    <w:rsid w:val="00D0476C"/>
    <w:rsid w:val="00D1204C"/>
    <w:rsid w:val="00D1695C"/>
    <w:rsid w:val="00D20B04"/>
    <w:rsid w:val="00D24A5D"/>
    <w:rsid w:val="00D26A08"/>
    <w:rsid w:val="00D2702D"/>
    <w:rsid w:val="00D270A5"/>
    <w:rsid w:val="00D2756B"/>
    <w:rsid w:val="00D3115C"/>
    <w:rsid w:val="00D31A36"/>
    <w:rsid w:val="00D37FCB"/>
    <w:rsid w:val="00D4023D"/>
    <w:rsid w:val="00D4069A"/>
    <w:rsid w:val="00D449A7"/>
    <w:rsid w:val="00D54ECC"/>
    <w:rsid w:val="00D664C5"/>
    <w:rsid w:val="00D70870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43EA"/>
    <w:rsid w:val="00DB67CB"/>
    <w:rsid w:val="00DC22C2"/>
    <w:rsid w:val="00DC575A"/>
    <w:rsid w:val="00DC5FE1"/>
    <w:rsid w:val="00DD12FB"/>
    <w:rsid w:val="00DD2B98"/>
    <w:rsid w:val="00DD4754"/>
    <w:rsid w:val="00DD5197"/>
    <w:rsid w:val="00DE03C1"/>
    <w:rsid w:val="00DE18B5"/>
    <w:rsid w:val="00DF09F4"/>
    <w:rsid w:val="00DF62D8"/>
    <w:rsid w:val="00E02667"/>
    <w:rsid w:val="00E02E0B"/>
    <w:rsid w:val="00E0593E"/>
    <w:rsid w:val="00E266C2"/>
    <w:rsid w:val="00E26720"/>
    <w:rsid w:val="00E36DF7"/>
    <w:rsid w:val="00E41AEE"/>
    <w:rsid w:val="00E4794F"/>
    <w:rsid w:val="00E508A7"/>
    <w:rsid w:val="00E50F28"/>
    <w:rsid w:val="00E60A44"/>
    <w:rsid w:val="00E666EA"/>
    <w:rsid w:val="00E74087"/>
    <w:rsid w:val="00E85CEA"/>
    <w:rsid w:val="00E861D2"/>
    <w:rsid w:val="00E8690C"/>
    <w:rsid w:val="00E91E6D"/>
    <w:rsid w:val="00E92E1D"/>
    <w:rsid w:val="00E97C53"/>
    <w:rsid w:val="00EA6493"/>
    <w:rsid w:val="00EA70F3"/>
    <w:rsid w:val="00EA7476"/>
    <w:rsid w:val="00EB0651"/>
    <w:rsid w:val="00EB1F89"/>
    <w:rsid w:val="00EB1FC2"/>
    <w:rsid w:val="00EC13D9"/>
    <w:rsid w:val="00EC14DF"/>
    <w:rsid w:val="00EC1BB9"/>
    <w:rsid w:val="00ED05F5"/>
    <w:rsid w:val="00ED35F4"/>
    <w:rsid w:val="00ED3B32"/>
    <w:rsid w:val="00ED4484"/>
    <w:rsid w:val="00ED6B45"/>
    <w:rsid w:val="00ED7346"/>
    <w:rsid w:val="00ED77F3"/>
    <w:rsid w:val="00EE45D4"/>
    <w:rsid w:val="00EE7541"/>
    <w:rsid w:val="00EF1410"/>
    <w:rsid w:val="00F05BB5"/>
    <w:rsid w:val="00F113BF"/>
    <w:rsid w:val="00F13B7E"/>
    <w:rsid w:val="00F20633"/>
    <w:rsid w:val="00F20ED0"/>
    <w:rsid w:val="00F2337D"/>
    <w:rsid w:val="00F25908"/>
    <w:rsid w:val="00F26E37"/>
    <w:rsid w:val="00F278F2"/>
    <w:rsid w:val="00F32A7C"/>
    <w:rsid w:val="00F34EC4"/>
    <w:rsid w:val="00F368D1"/>
    <w:rsid w:val="00F374E5"/>
    <w:rsid w:val="00F37573"/>
    <w:rsid w:val="00F40BFA"/>
    <w:rsid w:val="00F4172E"/>
    <w:rsid w:val="00F4271F"/>
    <w:rsid w:val="00F44FC8"/>
    <w:rsid w:val="00F5534E"/>
    <w:rsid w:val="00F6042B"/>
    <w:rsid w:val="00F62624"/>
    <w:rsid w:val="00F62DCD"/>
    <w:rsid w:val="00F7089F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4E5B"/>
    <w:rsid w:val="00FA3223"/>
    <w:rsid w:val="00FA6956"/>
    <w:rsid w:val="00FB0572"/>
    <w:rsid w:val="00FB05EA"/>
    <w:rsid w:val="00FC4221"/>
    <w:rsid w:val="00FD0C4A"/>
    <w:rsid w:val="00FD2680"/>
    <w:rsid w:val="00FD73B1"/>
    <w:rsid w:val="00FE1E90"/>
    <w:rsid w:val="00FE2E79"/>
    <w:rsid w:val="00FE77D9"/>
    <w:rsid w:val="00FF4B66"/>
    <w:rsid w:val="0197F7B2"/>
    <w:rsid w:val="01A75E21"/>
    <w:rsid w:val="02687B90"/>
    <w:rsid w:val="02FEFD47"/>
    <w:rsid w:val="045B1343"/>
    <w:rsid w:val="049D9D60"/>
    <w:rsid w:val="051EB12D"/>
    <w:rsid w:val="053607E8"/>
    <w:rsid w:val="05568122"/>
    <w:rsid w:val="05ED7BBC"/>
    <w:rsid w:val="0612AB74"/>
    <w:rsid w:val="06A107B5"/>
    <w:rsid w:val="06B96CB2"/>
    <w:rsid w:val="06E3B530"/>
    <w:rsid w:val="06EF5005"/>
    <w:rsid w:val="07177A84"/>
    <w:rsid w:val="07D17532"/>
    <w:rsid w:val="08A3B159"/>
    <w:rsid w:val="09147C90"/>
    <w:rsid w:val="093E2013"/>
    <w:rsid w:val="098D91E0"/>
    <w:rsid w:val="0B2FE8DA"/>
    <w:rsid w:val="0C28DAFD"/>
    <w:rsid w:val="0C75C0D5"/>
    <w:rsid w:val="0CAC0A45"/>
    <w:rsid w:val="0D57E299"/>
    <w:rsid w:val="0D57F20B"/>
    <w:rsid w:val="0D84E1CC"/>
    <w:rsid w:val="0DEB4A9A"/>
    <w:rsid w:val="0E09EAC0"/>
    <w:rsid w:val="0E22C422"/>
    <w:rsid w:val="0EEDE48B"/>
    <w:rsid w:val="0F030047"/>
    <w:rsid w:val="1088C5D8"/>
    <w:rsid w:val="11176F19"/>
    <w:rsid w:val="1183B73E"/>
    <w:rsid w:val="118A67E3"/>
    <w:rsid w:val="11AC4566"/>
    <w:rsid w:val="12995867"/>
    <w:rsid w:val="1300064E"/>
    <w:rsid w:val="138E9489"/>
    <w:rsid w:val="147E1722"/>
    <w:rsid w:val="14A25F89"/>
    <w:rsid w:val="14FEE296"/>
    <w:rsid w:val="165DD906"/>
    <w:rsid w:val="165F4522"/>
    <w:rsid w:val="169AB2F7"/>
    <w:rsid w:val="178270ED"/>
    <w:rsid w:val="17D36B6B"/>
    <w:rsid w:val="182713BE"/>
    <w:rsid w:val="185699C3"/>
    <w:rsid w:val="199D4B3B"/>
    <w:rsid w:val="19B6EF8C"/>
    <w:rsid w:val="1A8C918E"/>
    <w:rsid w:val="1B265DAE"/>
    <w:rsid w:val="1B2DE5FE"/>
    <w:rsid w:val="1B8489F0"/>
    <w:rsid w:val="1B94C981"/>
    <w:rsid w:val="1C2E5EC6"/>
    <w:rsid w:val="1C3EFEC7"/>
    <w:rsid w:val="1C46EC4D"/>
    <w:rsid w:val="1D3DBB2B"/>
    <w:rsid w:val="1DC43250"/>
    <w:rsid w:val="1E5DFE70"/>
    <w:rsid w:val="1EA2850D"/>
    <w:rsid w:val="1EC72FDC"/>
    <w:rsid w:val="1ED98B8C"/>
    <w:rsid w:val="1EFFBB0F"/>
    <w:rsid w:val="2148B53D"/>
    <w:rsid w:val="228756E3"/>
    <w:rsid w:val="230313A9"/>
    <w:rsid w:val="243ACB74"/>
    <w:rsid w:val="24E019F5"/>
    <w:rsid w:val="25CA8D03"/>
    <w:rsid w:val="25CBEF62"/>
    <w:rsid w:val="25CC3E94"/>
    <w:rsid w:val="25F7E88B"/>
    <w:rsid w:val="26218C0E"/>
    <w:rsid w:val="262B091F"/>
    <w:rsid w:val="26E49D71"/>
    <w:rsid w:val="27ECB961"/>
    <w:rsid w:val="280CCE3C"/>
    <w:rsid w:val="28827431"/>
    <w:rsid w:val="28C845AD"/>
    <w:rsid w:val="293A9EC5"/>
    <w:rsid w:val="2A9D1096"/>
    <w:rsid w:val="2C4C6BBD"/>
    <w:rsid w:val="2C9D8B0D"/>
    <w:rsid w:val="2CC7DDB1"/>
    <w:rsid w:val="2D579775"/>
    <w:rsid w:val="2DDF2CFF"/>
    <w:rsid w:val="2E8D681E"/>
    <w:rsid w:val="2FE335BF"/>
    <w:rsid w:val="3022CC9C"/>
    <w:rsid w:val="30337371"/>
    <w:rsid w:val="30381F2B"/>
    <w:rsid w:val="309BC5F6"/>
    <w:rsid w:val="30B63CFA"/>
    <w:rsid w:val="30B9DD65"/>
    <w:rsid w:val="30C30D19"/>
    <w:rsid w:val="30C6786F"/>
    <w:rsid w:val="3136533F"/>
    <w:rsid w:val="31473FA4"/>
    <w:rsid w:val="321E8EAC"/>
    <w:rsid w:val="327AAE3E"/>
    <w:rsid w:val="32ECA393"/>
    <w:rsid w:val="335BFBC9"/>
    <w:rsid w:val="33644DD0"/>
    <w:rsid w:val="337E2D0E"/>
    <w:rsid w:val="339F39E7"/>
    <w:rsid w:val="33AFF4BF"/>
    <w:rsid w:val="3422F789"/>
    <w:rsid w:val="3426E42B"/>
    <w:rsid w:val="34A1791B"/>
    <w:rsid w:val="368FD0C5"/>
    <w:rsid w:val="36C91CC1"/>
    <w:rsid w:val="37E614CE"/>
    <w:rsid w:val="387A5D54"/>
    <w:rsid w:val="38D4A125"/>
    <w:rsid w:val="3901E47D"/>
    <w:rsid w:val="39F5D871"/>
    <w:rsid w:val="3AD7E5E0"/>
    <w:rsid w:val="3B020322"/>
    <w:rsid w:val="3B32053B"/>
    <w:rsid w:val="3C2EBCCE"/>
    <w:rsid w:val="3CC557A0"/>
    <w:rsid w:val="3CD87E2F"/>
    <w:rsid w:val="3CE9B5B2"/>
    <w:rsid w:val="3D2102CB"/>
    <w:rsid w:val="3D770747"/>
    <w:rsid w:val="3E0BC96F"/>
    <w:rsid w:val="3E1FB239"/>
    <w:rsid w:val="3F24E203"/>
    <w:rsid w:val="3F49B914"/>
    <w:rsid w:val="3FB40442"/>
    <w:rsid w:val="40A3FB80"/>
    <w:rsid w:val="40B2CC36"/>
    <w:rsid w:val="40E19020"/>
    <w:rsid w:val="416D4897"/>
    <w:rsid w:val="41D2F533"/>
    <w:rsid w:val="42A8AAB8"/>
    <w:rsid w:val="44447B19"/>
    <w:rsid w:val="45B30C83"/>
    <w:rsid w:val="45DC0FA4"/>
    <w:rsid w:val="46DB8860"/>
    <w:rsid w:val="46F4B0BD"/>
    <w:rsid w:val="4785BE30"/>
    <w:rsid w:val="4789DDAF"/>
    <w:rsid w:val="4A6296D2"/>
    <w:rsid w:val="4ACDA858"/>
    <w:rsid w:val="4B4DDDA0"/>
    <w:rsid w:val="4BD62BBB"/>
    <w:rsid w:val="4D0B0110"/>
    <w:rsid w:val="4ECCA89A"/>
    <w:rsid w:val="4F357956"/>
    <w:rsid w:val="4FDA5D38"/>
    <w:rsid w:val="4FF3EE59"/>
    <w:rsid w:val="5027460D"/>
    <w:rsid w:val="5174295E"/>
    <w:rsid w:val="517A5C0F"/>
    <w:rsid w:val="51B9934F"/>
    <w:rsid w:val="5226288D"/>
    <w:rsid w:val="522D0BD1"/>
    <w:rsid w:val="531DFBE4"/>
    <w:rsid w:val="53A057EF"/>
    <w:rsid w:val="53AE4BD5"/>
    <w:rsid w:val="542BFC3F"/>
    <w:rsid w:val="54B4C3CE"/>
    <w:rsid w:val="54D16FD4"/>
    <w:rsid w:val="5530FDA3"/>
    <w:rsid w:val="553F3EF1"/>
    <w:rsid w:val="554FBA7D"/>
    <w:rsid w:val="566002E4"/>
    <w:rsid w:val="57AE783D"/>
    <w:rsid w:val="58689E65"/>
    <w:rsid w:val="5910ABD3"/>
    <w:rsid w:val="5946B3E6"/>
    <w:rsid w:val="598B5976"/>
    <w:rsid w:val="59C9ED60"/>
    <w:rsid w:val="5A0F5B41"/>
    <w:rsid w:val="5A1ED309"/>
    <w:rsid w:val="5B0F8D33"/>
    <w:rsid w:val="5CACA078"/>
    <w:rsid w:val="5CF1B92C"/>
    <w:rsid w:val="5D312879"/>
    <w:rsid w:val="5E000D6F"/>
    <w:rsid w:val="5E064686"/>
    <w:rsid w:val="5E54B0A1"/>
    <w:rsid w:val="605AD5DD"/>
    <w:rsid w:val="616410B7"/>
    <w:rsid w:val="618FEBAC"/>
    <w:rsid w:val="619C59B0"/>
    <w:rsid w:val="61E5857B"/>
    <w:rsid w:val="62225AAC"/>
    <w:rsid w:val="623F204A"/>
    <w:rsid w:val="62AA51AF"/>
    <w:rsid w:val="631A9F18"/>
    <w:rsid w:val="633C520A"/>
    <w:rsid w:val="63AB510C"/>
    <w:rsid w:val="64462210"/>
    <w:rsid w:val="650829A6"/>
    <w:rsid w:val="65565D8B"/>
    <w:rsid w:val="6695793A"/>
    <w:rsid w:val="66ED14FB"/>
    <w:rsid w:val="66F5CBCF"/>
    <w:rsid w:val="67DAF097"/>
    <w:rsid w:val="68919C30"/>
    <w:rsid w:val="68EC08D1"/>
    <w:rsid w:val="698E6AEB"/>
    <w:rsid w:val="69F8F421"/>
    <w:rsid w:val="6A2D6C91"/>
    <w:rsid w:val="6A8B263B"/>
    <w:rsid w:val="6A9559EB"/>
    <w:rsid w:val="6AFE3A33"/>
    <w:rsid w:val="6BC355A2"/>
    <w:rsid w:val="6CA6C32D"/>
    <w:rsid w:val="6D0829ED"/>
    <w:rsid w:val="6D5996D9"/>
    <w:rsid w:val="6D85FACB"/>
    <w:rsid w:val="6E7DBB62"/>
    <w:rsid w:val="6E861F5C"/>
    <w:rsid w:val="6EA67F6C"/>
    <w:rsid w:val="6F456F01"/>
    <w:rsid w:val="6F99A9E2"/>
    <w:rsid w:val="6FC89E49"/>
    <w:rsid w:val="6FE9F616"/>
    <w:rsid w:val="7086DA8B"/>
    <w:rsid w:val="709CAE15"/>
    <w:rsid w:val="7134EEAA"/>
    <w:rsid w:val="716C5896"/>
    <w:rsid w:val="71B55C24"/>
    <w:rsid w:val="71DE202E"/>
    <w:rsid w:val="71F8A951"/>
    <w:rsid w:val="721E003B"/>
    <w:rsid w:val="73B26FA6"/>
    <w:rsid w:val="7410E463"/>
    <w:rsid w:val="745BD93C"/>
    <w:rsid w:val="756532BD"/>
    <w:rsid w:val="77685962"/>
    <w:rsid w:val="777C1568"/>
    <w:rsid w:val="78007BDA"/>
    <w:rsid w:val="78BCFD7A"/>
    <w:rsid w:val="7977ADDC"/>
    <w:rsid w:val="799C4C3B"/>
    <w:rsid w:val="79D00CB3"/>
    <w:rsid w:val="7A900F2E"/>
    <w:rsid w:val="7B80D15E"/>
    <w:rsid w:val="7BD85E42"/>
    <w:rsid w:val="7C7F7A29"/>
    <w:rsid w:val="7D0A5227"/>
    <w:rsid w:val="7D47F9D0"/>
    <w:rsid w:val="7DEBD1BE"/>
    <w:rsid w:val="7E34393A"/>
    <w:rsid w:val="7EDDC2B6"/>
    <w:rsid w:val="7F335E3A"/>
    <w:rsid w:val="7F3C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vgu_Text"/>
    <w:qFormat/>
    <w:rsid w:val="00013C88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customStyle="1" w:styleId="afc">
    <w:name w:val="Дефолт"/>
    <w:basedOn w:val="a1"/>
    <w:link w:val="afd"/>
    <w:qFormat/>
    <w:rsid w:val="009813AA"/>
    <w:pPr>
      <w:spacing w:before="0"/>
      <w:ind w:firstLine="709"/>
      <w:contextualSpacing w:val="0"/>
    </w:pPr>
    <w:rPr>
      <w:rFonts w:eastAsia="Times New Roman" w:cs="Times New Roman"/>
      <w:sz w:val="28"/>
      <w:szCs w:val="28"/>
    </w:rPr>
  </w:style>
  <w:style w:type="character" w:customStyle="1" w:styleId="afd">
    <w:name w:val="Дефолт Знак"/>
    <w:basedOn w:val="a2"/>
    <w:link w:val="afc"/>
    <w:rsid w:val="009813AA"/>
    <w:rPr>
      <w:rFonts w:ascii="Times New Roman" w:eastAsia="Times New Roman" w:hAnsi="Times New Roman" w:cs="Times New Roman"/>
      <w:sz w:val="28"/>
      <w:szCs w:val="28"/>
    </w:rPr>
  </w:style>
  <w:style w:type="paragraph" w:styleId="afe">
    <w:name w:val="Normal (Web)"/>
    <w:basedOn w:val="a1"/>
    <w:uiPriority w:val="99"/>
    <w:semiHidden/>
    <w:unhideWhenUsed/>
    <w:rsid w:val="000C30B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C43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ffc12e36d3d345b9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4b8bf69e4ad2447f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BF835E-1F5A-4322-90E7-2709C927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68</TotalTime>
  <Pages>16</Pages>
  <Words>2831</Words>
  <Characters>16138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Матвей Огородников</cp:lastModifiedBy>
  <cp:revision>7</cp:revision>
  <cp:lastPrinted>2019-07-22T11:48:00Z</cp:lastPrinted>
  <dcterms:created xsi:type="dcterms:W3CDTF">2024-10-08T13:43:00Z</dcterms:created>
  <dcterms:modified xsi:type="dcterms:W3CDTF">2024-11-15T08:57:00Z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